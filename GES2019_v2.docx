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D1" w:rsidRDefault="00033368">
      <w:pPr>
        <w:pStyle w:val="Heading1"/>
        <w:spacing w:before="0" w:after="0"/>
        <w:jc w:val="center"/>
      </w:pPr>
      <w:r>
        <w:t>Electronic Resources Evaluation</w:t>
      </w:r>
    </w:p>
    <w:p w:rsidR="00C240D1" w:rsidRDefault="00033368">
      <w:pPr>
        <w:pStyle w:val="Heading1"/>
        <w:spacing w:before="0" w:after="0"/>
        <w:jc w:val="center"/>
      </w:pPr>
      <w:r>
        <w:t>For Batch Loading Bibliographic Metadata Sets</w:t>
      </w:r>
    </w:p>
    <w:p w:rsidR="00C240D1" w:rsidRDefault="00033368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0D1">
        <w:tc>
          <w:tcPr>
            <w:tcW w:w="4496" w:type="dxa"/>
          </w:tcPr>
          <w:p w:rsidR="00C240D1" w:rsidRDefault="00033368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0D1" w:rsidRDefault="00AC3706">
            <w:r>
              <w:t>Gender Studies eBook Collection from Duke University Press</w:t>
            </w:r>
          </w:p>
        </w:tc>
      </w:tr>
      <w:tr w:rsidR="00C240D1">
        <w:tc>
          <w:tcPr>
            <w:tcW w:w="4496" w:type="dxa"/>
          </w:tcPr>
          <w:p w:rsidR="00C240D1" w:rsidRDefault="00033368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0D1" w:rsidRDefault="00AC3706">
            <w:r>
              <w:t>612</w:t>
            </w:r>
          </w:p>
        </w:tc>
      </w:tr>
    </w:tbl>
    <w:p w:rsidR="00C240D1" w:rsidRDefault="00033368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t>Criteria</w:t>
            </w:r>
          </w:p>
        </w:tc>
        <w:tc>
          <w:tcPr>
            <w:tcW w:w="2508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</w:t>
            </w:r>
            <w:r>
              <w:t>for Collection Manager and a Vendor URL. Any other method is no.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 number of MARC records in the set comparable to what the libraries has access to?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there MARC records already in the library system?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Is there a recognizable match point in the MARC records?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0D1" w:rsidRDefault="00033368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mostly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033368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C240D1" w:rsidRDefault="00C240D1"/>
    <w:p w:rsidR="00C240D1" w:rsidRDefault="00033368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t>Criteria</w:t>
            </w:r>
          </w:p>
        </w:tc>
        <w:tc>
          <w:tcPr>
            <w:tcW w:w="2650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 w:rsidT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033368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Pr="00154EBE" w:rsidRDefault="00154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033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240D1" w:rsidRDefault="0003336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033368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0333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0D1" w:rsidRDefault="00033368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033368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033368">
            <w:r>
              <w:t>Criteria</w:t>
            </w:r>
          </w:p>
        </w:tc>
        <w:tc>
          <w:tcPr>
            <w:tcW w:w="2673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033368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033368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033368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0333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033368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240D1" w:rsidRDefault="00033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C240D1" w:rsidRDefault="00C240D1"/>
    <w:p w:rsidR="00C240D1" w:rsidRDefault="00033368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0D1" w:rsidRDefault="00033368">
            <w:r>
              <w:t>Evaluation Stage</w:t>
            </w:r>
          </w:p>
        </w:tc>
        <w:tc>
          <w:tcPr>
            <w:tcW w:w="4323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033368">
            <w:r>
              <w:t>Pre-processing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08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033368">
            <w:r>
              <w:t>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033368">
            <w:r>
              <w:t>Post 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08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0D1" w:rsidRDefault="00C240D1"/>
    <w:p w:rsidR="00C240D1" w:rsidRDefault="00033368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033368">
            <w:r>
              <w:t>Evaluation Stage</w:t>
            </w:r>
          </w:p>
        </w:tc>
        <w:tc>
          <w:tcPr>
            <w:tcW w:w="6475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t>Pre-processing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bookmarkStart w:id="1" w:name="_GoBack"/>
        <w:bookmarkEnd w:id="1"/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t>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t>Post 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C240D1" w:rsidRDefault="00C240D1"/>
    <w:p w:rsidR="00C240D1" w:rsidRDefault="00033368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033368">
            <w:r>
              <w:t>Evaluation Stage</w:t>
            </w:r>
          </w:p>
        </w:tc>
        <w:tc>
          <w:tcPr>
            <w:tcW w:w="6475" w:type="dxa"/>
          </w:tcPr>
          <w:p w:rsidR="00C240D1" w:rsidRDefault="0003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t>Pre-processing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033368">
            <w:r>
              <w:t>Post 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0D1" w:rsidRDefault="00C240D1"/>
    <w:sectPr w:rsidR="00C240D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EE"/>
    <w:multiLevelType w:val="multilevel"/>
    <w:tmpl w:val="6F5E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21EB1"/>
    <w:multiLevelType w:val="multilevel"/>
    <w:tmpl w:val="3E5E2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EC61E5"/>
    <w:multiLevelType w:val="multilevel"/>
    <w:tmpl w:val="BB6C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6F73BC"/>
    <w:multiLevelType w:val="multilevel"/>
    <w:tmpl w:val="69708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D1"/>
    <w:rsid w:val="00033368"/>
    <w:rsid w:val="000B50D7"/>
    <w:rsid w:val="00154EBE"/>
    <w:rsid w:val="0022191A"/>
    <w:rsid w:val="009520A1"/>
    <w:rsid w:val="00972473"/>
    <w:rsid w:val="00AC3706"/>
    <w:rsid w:val="00C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38A1"/>
  <w15:docId w15:val="{03D8E267-BC3A-4F07-B812-048ACCF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6294BA41.dotm</Template>
  <TotalTime>8</TotalTime>
  <Pages>10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8</cp:revision>
  <dcterms:created xsi:type="dcterms:W3CDTF">2019-11-13T19:41:00Z</dcterms:created>
  <dcterms:modified xsi:type="dcterms:W3CDTF">2019-11-13T19:48:00Z</dcterms:modified>
</cp:coreProperties>
</file>