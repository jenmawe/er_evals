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A30" w:rsidRDefault="008B5C43">
      <w:pPr>
        <w:pStyle w:val="Heading1"/>
        <w:spacing w:before="0" w:after="0"/>
        <w:jc w:val="center"/>
      </w:pPr>
      <w:r>
        <w:t>Electronic Resources Evaluation</w:t>
      </w:r>
    </w:p>
    <w:p w:rsidR="00725A30" w:rsidRDefault="008B5C43">
      <w:pPr>
        <w:pStyle w:val="Heading1"/>
        <w:spacing w:before="0" w:after="0"/>
        <w:jc w:val="center"/>
      </w:pPr>
      <w:r>
        <w:t>For Batch Loading Bibliographic Metadata Sets</w:t>
      </w:r>
    </w:p>
    <w:p w:rsidR="00725A30" w:rsidRDefault="008B5C43">
      <w:pPr>
        <w:pStyle w:val="Heading2"/>
        <w:rPr>
          <w:b/>
        </w:rPr>
      </w:pPr>
      <w:r>
        <w:rPr>
          <w:b/>
        </w:rPr>
        <w:t>General Information</w:t>
      </w:r>
    </w:p>
    <w:tbl>
      <w:tblPr>
        <w:tblStyle w:val="a0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4496"/>
        <w:gridCol w:w="8454"/>
      </w:tblGrid>
      <w:tr w:rsidR="00725A30">
        <w:tc>
          <w:tcPr>
            <w:tcW w:w="4496" w:type="dxa"/>
          </w:tcPr>
          <w:p w:rsidR="00725A30" w:rsidRDefault="008B5C43">
            <w:pPr>
              <w:rPr>
                <w:b/>
              </w:rPr>
            </w:pPr>
            <w:r>
              <w:rPr>
                <w:b/>
              </w:rPr>
              <w:t>Electronic Resource Name:</w:t>
            </w:r>
          </w:p>
        </w:tc>
        <w:tc>
          <w:tcPr>
            <w:tcW w:w="8454" w:type="dxa"/>
          </w:tcPr>
          <w:p w:rsidR="00725A30" w:rsidRDefault="00D26A72">
            <w:r>
              <w:t xml:space="preserve">Gale </w:t>
            </w:r>
            <w:r w:rsidR="001673D2">
              <w:t>17</w:t>
            </w:r>
            <w:r w:rsidR="001673D2" w:rsidRPr="001673D2">
              <w:rPr>
                <w:vertAlign w:val="superscript"/>
              </w:rPr>
              <w:t>th</w:t>
            </w:r>
            <w:r w:rsidR="001673D2">
              <w:t xml:space="preserve"> and 18</w:t>
            </w:r>
            <w:r w:rsidR="001673D2" w:rsidRPr="001673D2">
              <w:rPr>
                <w:vertAlign w:val="superscript"/>
              </w:rPr>
              <w:t>th</w:t>
            </w:r>
            <w:r w:rsidR="001673D2">
              <w:t xml:space="preserve"> Century Burney Newspapers Collection</w:t>
            </w:r>
          </w:p>
        </w:tc>
      </w:tr>
      <w:tr w:rsidR="00725A30">
        <w:tc>
          <w:tcPr>
            <w:tcW w:w="4496" w:type="dxa"/>
          </w:tcPr>
          <w:p w:rsidR="00725A30" w:rsidRDefault="008B5C43">
            <w:pPr>
              <w:rPr>
                <w:b/>
              </w:rPr>
            </w:pPr>
            <w:r>
              <w:rPr>
                <w:b/>
              </w:rPr>
              <w:t>CORAL Reference Number:</w:t>
            </w:r>
          </w:p>
        </w:tc>
        <w:tc>
          <w:tcPr>
            <w:tcW w:w="8454" w:type="dxa"/>
          </w:tcPr>
          <w:p w:rsidR="00725A30" w:rsidRDefault="00D26A72">
            <w:bookmarkStart w:id="0" w:name="_GoBack"/>
            <w:bookmarkEnd w:id="0"/>
            <w:r>
              <w:t>1</w:t>
            </w:r>
          </w:p>
        </w:tc>
      </w:tr>
    </w:tbl>
    <w:p w:rsidR="00725A30" w:rsidRDefault="008B5C43">
      <w:pPr>
        <w:pStyle w:val="Heading2"/>
        <w:rPr>
          <w:b/>
        </w:rPr>
      </w:pPr>
      <w:r>
        <w:rPr>
          <w:b/>
        </w:rPr>
        <w:t>Pre-processing Evaluation</w:t>
      </w:r>
    </w:p>
    <w:tbl>
      <w:tblPr>
        <w:tblStyle w:val="a1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725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t>Criteria</w:t>
            </w:r>
          </w:p>
        </w:tc>
        <w:tc>
          <w:tcPr>
            <w:tcW w:w="2508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347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50)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725A30" w:rsidRDefault="00D26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725A30" w:rsidRDefault="00D26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725A30" w:rsidRDefault="00D26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It’s necessary to get these through the admin portal. There was also a platform change and vendor needed to be contacted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lastRenderedPageBreak/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Yes. </w:t>
            </w:r>
            <w:proofErr w:type="spellStart"/>
            <w:r>
              <w:t>url</w:t>
            </w:r>
            <w:proofErr w:type="spellEnd"/>
            <w:r>
              <w:t xml:space="preserve"> also includes $3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proofErr w:type="gramStart"/>
            <w:r>
              <w:t>Yes</w:t>
            </w:r>
            <w:proofErr w:type="gramEnd"/>
            <w:r>
              <w:t xml:space="preserve"> is for Collection Manager and a Vendor URL. Any other method is no.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from admin portal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OCLC </w:t>
            </w:r>
            <w:proofErr w:type="spellStart"/>
            <w:r>
              <w:rPr>
                <w:color w:val="000000"/>
              </w:rPr>
              <w:t>WorldShare</w:t>
            </w:r>
            <w:proofErr w:type="spellEnd"/>
            <w:r>
              <w:rPr>
                <w:color w:val="000000"/>
              </w:rPr>
              <w:t xml:space="preserve">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OCLC FTP = 1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Download from Vendor Site = 2</w:t>
            </w:r>
          </w:p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Retrieve from Vendor via Email = 3</w:t>
            </w:r>
          </w:p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Delivery Available = 4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Marc21/utf8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MARC21/UTF-8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MARC21/MARC8 = 1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 XML = 2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All other formats = 3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Support can be through a vendor contact or OCLC support for instance.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Vendor page about the MARC records for instance.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lastRenderedPageBreak/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A static collection will never change unlike a growing collection.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Are the number of MARC records in the set comparable to what the libraries has access to?</w:t>
            </w:r>
          </w:p>
          <w:p w:rsidR="00725A30" w:rsidRDefault="00725A30"/>
        </w:tc>
        <w:tc>
          <w:tcPr>
            <w:tcW w:w="25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(also stated on vendor website)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 = 2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Are there MARC records already in the library system?</w:t>
            </w:r>
          </w:p>
          <w:p w:rsidR="00725A30" w:rsidRDefault="00725A30"/>
          <w:p w:rsidR="00725A30" w:rsidRDefault="00725A30"/>
        </w:tc>
        <w:tc>
          <w:tcPr>
            <w:tcW w:w="2508" w:type="dxa"/>
          </w:tcPr>
          <w:p w:rsidR="00725A30" w:rsidRDefault="00B8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8B5C43">
              <w:t>es</w:t>
            </w:r>
            <w:r>
              <w:t xml:space="preserve">. There are 1823 that have the wrong </w:t>
            </w:r>
            <w:proofErr w:type="spellStart"/>
            <w:r>
              <w:t>url</w:t>
            </w:r>
            <w:proofErr w:type="spellEnd"/>
            <w:r>
              <w:t xml:space="preserve"> stem.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725A30" w:rsidRDefault="00B8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Is there a recognizable match point in the MARC records?</w:t>
            </w:r>
          </w:p>
          <w:p w:rsidR="00725A30" w:rsidRDefault="00725A30"/>
          <w:p w:rsidR="00725A30" w:rsidRDefault="00725A30"/>
        </w:tc>
        <w:tc>
          <w:tcPr>
            <w:tcW w:w="2508" w:type="dxa"/>
          </w:tcPr>
          <w:p w:rsidR="00725A30" w:rsidRDefault="00B8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Yes. </w:t>
            </w:r>
            <w:proofErr w:type="spellStart"/>
            <w:r>
              <w:t>Oclc</w:t>
            </w:r>
            <w:proofErr w:type="spellEnd"/>
            <w:r>
              <w:t xml:space="preserve"> number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725A30" w:rsidRDefault="00B8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Yes. Reuse load code with </w:t>
            </w:r>
            <w:proofErr w:type="spellStart"/>
            <w:r>
              <w:t>oclc</w:t>
            </w:r>
            <w:proofErr w:type="spellEnd"/>
            <w:r>
              <w:t xml:space="preserve"> number like others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it is not applicable score as 0.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725A30" w:rsidRDefault="00725A30"/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B822B7">
              <w:t>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725A30" w:rsidRDefault="00725A30"/>
        </w:tc>
        <w:tc>
          <w:tcPr>
            <w:tcW w:w="2508" w:type="dxa"/>
          </w:tcPr>
          <w:p w:rsidR="00725A30" w:rsidRDefault="00B8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(it’s deceptive </w:t>
            </w:r>
            <w:r w:rsidR="00907168">
              <w:t>as it looks like not all the series were digitized?)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Yes. Proxy 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725A30" w:rsidRDefault="008B5C43">
            <w:r>
              <w:rPr>
                <w:b w:val="0"/>
              </w:rPr>
              <w:t xml:space="preserve">Do the records meet the minimal MARC quality </w:t>
            </w:r>
            <w:hyperlink r:id="rId6">
              <w:r>
                <w:rPr>
                  <w:b w:val="0"/>
                  <w:color w:val="0000FF"/>
                  <w:u w:val="single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This includes best practices and national standards being followed. Partially means 1-3 elements below are missing. No means all elements are missing.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Partially = 5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10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eading=h.gjdgxs" w:colFirst="0" w:colLast="0"/>
            <w:bookmarkEnd w:id="1"/>
            <w:r>
              <w:t>RDA as Descriptive Cataloging Standard? Mix code as No.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(</w:t>
            </w:r>
            <w:proofErr w:type="spellStart"/>
            <w:r>
              <w:t>ebooks</w:t>
            </w:r>
            <w:proofErr w:type="spellEnd"/>
            <w:r>
              <w:t xml:space="preserve"> + journals)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TRAIL where file types are txt, pdf, and html or Film Platform which is mp4.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725A30" w:rsidRDefault="008B5C43">
            <w:r>
              <w:rPr>
                <w:b w:val="0"/>
              </w:rPr>
              <w:t xml:space="preserve">Is it necessary to create a new </w:t>
            </w:r>
            <w:proofErr w:type="spellStart"/>
            <w:r>
              <w:rPr>
                <w:b w:val="0"/>
              </w:rPr>
              <w:t>MarcEdit</w:t>
            </w:r>
            <w:proofErr w:type="spellEnd"/>
            <w:r>
              <w:rPr>
                <w:b w:val="0"/>
              </w:rPr>
              <w:t xml:space="preserve"> task?</w:t>
            </w:r>
          </w:p>
        </w:tc>
        <w:tc>
          <w:tcPr>
            <w:tcW w:w="2508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347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</w:tbl>
    <w:p w:rsidR="00725A30" w:rsidRDefault="00725A30"/>
    <w:p w:rsidR="00725A30" w:rsidRDefault="008B5C43">
      <w:pPr>
        <w:pStyle w:val="Heading2"/>
        <w:rPr>
          <w:b/>
        </w:rPr>
      </w:pPr>
      <w:r>
        <w:rPr>
          <w:b/>
        </w:rPr>
        <w:lastRenderedPageBreak/>
        <w:t>Initial Load Evaluation</w:t>
      </w:r>
    </w:p>
    <w:tbl>
      <w:tblPr>
        <w:tblStyle w:val="a2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725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t>Criteria</w:t>
            </w:r>
          </w:p>
        </w:tc>
        <w:tc>
          <w:tcPr>
            <w:tcW w:w="2650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19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10)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Yes/Updated/No.</w:t>
            </w: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Yes = </w:t>
            </w:r>
            <w:r>
              <w:t>2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= 1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 w:rsidT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top w:val="single" w:sz="8" w:space="0" w:color="D6E3BC"/>
              <w:left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A30" w:rsidRDefault="008B5C43">
            <w:pPr>
              <w:spacing w:line="276" w:lineRule="auto"/>
            </w:pPr>
            <w:r>
              <w:rPr>
                <w:b w:val="0"/>
              </w:rPr>
              <w:t>Do Aleph records need to be deleted at off hours or at a particular time?</w:t>
            </w:r>
          </w:p>
        </w:tc>
        <w:tc>
          <w:tcPr>
            <w:tcW w:w="2650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A30" w:rsidRPr="00907168" w:rsidRDefault="009071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168">
              <w:t>no</w:t>
            </w:r>
          </w:p>
        </w:tc>
        <w:tc>
          <w:tcPr>
            <w:tcW w:w="2676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A30" w:rsidRDefault="008B5C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8pm and before 4am. At a particular time means when users are less likely to be looking for these materials or not during high traffic times.</w:t>
            </w: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Yes = 1</w:t>
            </w:r>
          </w:p>
          <w:p w:rsidR="00725A30" w:rsidRDefault="008B5C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rPr>
                <w:b w:val="0"/>
              </w:rPr>
              <w:lastRenderedPageBreak/>
              <w:t>Do the MARC records have to be loaded at off hours?</w:t>
            </w:r>
          </w:p>
        </w:tc>
        <w:tc>
          <w:tcPr>
            <w:tcW w:w="2650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725A30" w:rsidRDefault="008B5C43"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725A30" w:rsidRDefault="008B5C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519" w:type="dxa"/>
          </w:tcPr>
          <w:p w:rsidR="00725A30" w:rsidRDefault="0093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725A30" w:rsidRDefault="008B5C43">
            <w:pPr>
              <w:jc w:val="right"/>
            </w:pPr>
            <w:r>
              <w:t>Total:</w:t>
            </w:r>
          </w:p>
        </w:tc>
        <w:tc>
          <w:tcPr>
            <w:tcW w:w="2519" w:type="dxa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725A30" w:rsidRDefault="008B5C43">
      <w:pPr>
        <w:pStyle w:val="Heading2"/>
        <w:rPr>
          <w:b/>
        </w:rPr>
      </w:pPr>
      <w:r>
        <w:rPr>
          <w:b/>
        </w:rPr>
        <w:t>Post Initial Load Evaluation</w:t>
      </w:r>
    </w:p>
    <w:tbl>
      <w:tblPr>
        <w:tblStyle w:val="a3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725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8B5C43">
            <w:r>
              <w:t>Criteria</w:t>
            </w:r>
          </w:p>
        </w:tc>
        <w:tc>
          <w:tcPr>
            <w:tcW w:w="2673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47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40)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8B5C43">
            <w:r>
              <w:rPr>
                <w:b w:val="0"/>
              </w:rPr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725A30" w:rsidRDefault="008B5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8B5C43">
            <w:r>
              <w:rPr>
                <w:b w:val="0"/>
              </w:rPr>
              <w:t>Do MARC records have to be deleted on a recurring schedule?</w:t>
            </w:r>
          </w:p>
        </w:tc>
        <w:tc>
          <w:tcPr>
            <w:tcW w:w="2673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725A30" w:rsidRDefault="008B5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8B5C43"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725A30" w:rsidRDefault="0090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725A30" w:rsidRDefault="008B5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725A30" w:rsidRDefault="008B5C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725A30"/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725A30" w:rsidRDefault="0072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725A30" w:rsidRDefault="008B5C43"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highest number for previous responses as all is unknown and 9 if MARC records cannot be loaded. If records can be loaded, assign 0.</w:t>
            </w:r>
          </w:p>
        </w:tc>
        <w:tc>
          <w:tcPr>
            <w:tcW w:w="2374" w:type="dxa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547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3" w:type="dxa"/>
            <w:gridSpan w:val="4"/>
          </w:tcPr>
          <w:p w:rsidR="00725A30" w:rsidRDefault="008B5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547" w:type="dxa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</w:tbl>
    <w:p w:rsidR="00725A30" w:rsidRDefault="00725A30"/>
    <w:p w:rsidR="00725A30" w:rsidRDefault="008B5C43">
      <w:pPr>
        <w:pStyle w:val="Heading2"/>
      </w:pPr>
      <w:r>
        <w:t xml:space="preserve">Total Score: </w:t>
      </w:r>
    </w:p>
    <w:tbl>
      <w:tblPr>
        <w:tblStyle w:val="a4"/>
        <w:tblW w:w="129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725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725A30" w:rsidRDefault="008B5C43">
            <w:r>
              <w:t>Evaluation Stage</w:t>
            </w:r>
          </w:p>
        </w:tc>
        <w:tc>
          <w:tcPr>
            <w:tcW w:w="4323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725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725A30" w:rsidRDefault="008B5C43">
            <w:r>
              <w:t>Pre-processing evaluation</w:t>
            </w:r>
          </w:p>
        </w:tc>
        <w:tc>
          <w:tcPr>
            <w:tcW w:w="4323" w:type="dxa"/>
          </w:tcPr>
          <w:p w:rsidR="00725A30" w:rsidRDefault="0093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108" w:type="dxa"/>
          </w:tcPr>
          <w:p w:rsidR="00725A30" w:rsidRDefault="008B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725A30" w:rsidRDefault="008B5C43">
            <w:r>
              <w:t>Initial load evaluation</w:t>
            </w:r>
          </w:p>
        </w:tc>
        <w:tc>
          <w:tcPr>
            <w:tcW w:w="4323" w:type="dxa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108" w:type="dxa"/>
          </w:tcPr>
          <w:p w:rsidR="00725A30" w:rsidRDefault="008B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25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725A30" w:rsidRDefault="008B5C43">
            <w:r>
              <w:t>Post initial load evaluation</w:t>
            </w:r>
          </w:p>
        </w:tc>
        <w:tc>
          <w:tcPr>
            <w:tcW w:w="4323" w:type="dxa"/>
          </w:tcPr>
          <w:p w:rsidR="00725A30" w:rsidRDefault="00C25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108" w:type="dxa"/>
          </w:tcPr>
          <w:p w:rsidR="00725A30" w:rsidRDefault="008B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:rsidR="00725A30" w:rsidRDefault="00725A30"/>
    <w:p w:rsidR="00725A30" w:rsidRDefault="008B5C43">
      <w:pPr>
        <w:pStyle w:val="Heading2"/>
      </w:pPr>
      <w:r>
        <w:t xml:space="preserve">Total Time to Score &amp; Evaluate (Minutes): </w:t>
      </w:r>
    </w:p>
    <w:tbl>
      <w:tblPr>
        <w:tblStyle w:val="a5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725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725A30" w:rsidRDefault="008B5C43">
            <w:r>
              <w:t>Evaluation Stage</w:t>
            </w:r>
          </w:p>
        </w:tc>
        <w:tc>
          <w:tcPr>
            <w:tcW w:w="6475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725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5A30" w:rsidRDefault="008B5C43">
            <w:r>
              <w:t>Pre-processing evaluation</w:t>
            </w:r>
          </w:p>
        </w:tc>
        <w:tc>
          <w:tcPr>
            <w:tcW w:w="6475" w:type="dxa"/>
          </w:tcPr>
          <w:p w:rsidR="00725A30" w:rsidRDefault="00C25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5A30" w:rsidRDefault="008B5C43">
            <w:r>
              <w:t>Initial load evaluation</w:t>
            </w:r>
          </w:p>
        </w:tc>
        <w:tc>
          <w:tcPr>
            <w:tcW w:w="6475" w:type="dxa"/>
          </w:tcPr>
          <w:p w:rsidR="00725A30" w:rsidRDefault="00C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</w:tr>
      <w:tr w:rsidR="00725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5A30" w:rsidRDefault="008B5C43">
            <w:r>
              <w:t>Post initial load evaluation</w:t>
            </w:r>
          </w:p>
        </w:tc>
        <w:tc>
          <w:tcPr>
            <w:tcW w:w="6475" w:type="dxa"/>
          </w:tcPr>
          <w:p w:rsidR="00725A30" w:rsidRDefault="00C25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</w:tbl>
    <w:p w:rsidR="00725A30" w:rsidRDefault="00725A30"/>
    <w:p w:rsidR="00725A30" w:rsidRDefault="008B5C43">
      <w:pPr>
        <w:pStyle w:val="Heading2"/>
      </w:pPr>
      <w:r>
        <w:t xml:space="preserve">Comments: </w:t>
      </w:r>
    </w:p>
    <w:tbl>
      <w:tblPr>
        <w:tblStyle w:val="a6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725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725A30" w:rsidRDefault="008B5C43">
            <w:r>
              <w:t>Evaluation Stage</w:t>
            </w:r>
          </w:p>
        </w:tc>
        <w:tc>
          <w:tcPr>
            <w:tcW w:w="6475" w:type="dxa"/>
          </w:tcPr>
          <w:p w:rsidR="00725A30" w:rsidRDefault="008B5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25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5A30" w:rsidRDefault="008B5C43">
            <w:r>
              <w:t>Pre-processing evaluation</w:t>
            </w:r>
          </w:p>
        </w:tc>
        <w:tc>
          <w:tcPr>
            <w:tcW w:w="6475" w:type="dxa"/>
          </w:tcPr>
          <w:p w:rsidR="00725A30" w:rsidRDefault="00725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5A30" w:rsidRDefault="008B5C43">
            <w:r>
              <w:lastRenderedPageBreak/>
              <w:t>Initial load evaluation</w:t>
            </w:r>
          </w:p>
        </w:tc>
        <w:tc>
          <w:tcPr>
            <w:tcW w:w="6475" w:type="dxa"/>
          </w:tcPr>
          <w:p w:rsidR="00725A30" w:rsidRDefault="00725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5A30" w:rsidRDefault="008B5C43">
            <w:r>
              <w:t>Post initial load evaluation</w:t>
            </w:r>
          </w:p>
        </w:tc>
        <w:tc>
          <w:tcPr>
            <w:tcW w:w="6475" w:type="dxa"/>
          </w:tcPr>
          <w:p w:rsidR="00725A30" w:rsidRDefault="00C25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It’s necessary to go to the vendor site and look for updates by collection.</w:t>
            </w:r>
          </w:p>
        </w:tc>
      </w:tr>
    </w:tbl>
    <w:p w:rsidR="00725A30" w:rsidRDefault="00725A30"/>
    <w:sectPr w:rsidR="00725A3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B120A"/>
    <w:multiLevelType w:val="multilevel"/>
    <w:tmpl w:val="8C227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C0E97"/>
    <w:multiLevelType w:val="multilevel"/>
    <w:tmpl w:val="CE564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E96632"/>
    <w:multiLevelType w:val="multilevel"/>
    <w:tmpl w:val="C0482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DB15BF"/>
    <w:multiLevelType w:val="multilevel"/>
    <w:tmpl w:val="DF58C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30"/>
    <w:rsid w:val="001673D2"/>
    <w:rsid w:val="00725A30"/>
    <w:rsid w:val="008B5C43"/>
    <w:rsid w:val="008E5E9C"/>
    <w:rsid w:val="00907168"/>
    <w:rsid w:val="009304F9"/>
    <w:rsid w:val="00B822B7"/>
    <w:rsid w:val="00C2546E"/>
    <w:rsid w:val="00D2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69F9"/>
  <w15:docId w15:val="{254AC701-E0F9-4906-B042-E7F2727D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J8A_FOCebUPjWNrQy7MSvNUgi0v1KsyGXG_IB6MDGAo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X7Rneq/Na0iUZOtKnPG9q40Zg==">AMUW2mXBIraAf0rOYc7W2Qx27qqmYkceSkMiXJZPpL1SwXzOLudePNrf/lm7RZMzUeZLd4C/5rVjMFPLkL9m10auNGBL55eJGFhleMvfkDATDKQqYhKoXeuwcHZeyRT6d9/lyA+HL/ib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6AAC114D.dotm</Template>
  <TotalTime>1</TotalTime>
  <Pages>10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3</cp:revision>
  <dcterms:created xsi:type="dcterms:W3CDTF">2020-01-22T20:34:00Z</dcterms:created>
  <dcterms:modified xsi:type="dcterms:W3CDTF">2020-01-22T20:35:00Z</dcterms:modified>
</cp:coreProperties>
</file>