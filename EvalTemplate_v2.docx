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13" w:rsidRDefault="00323E13" w:rsidP="00D04095">
      <w:pPr>
        <w:pStyle w:val="Heading1"/>
        <w:spacing w:before="0" w:after="0"/>
        <w:jc w:val="center"/>
      </w:pPr>
      <w:r>
        <w:t>Electronic Resources Evaluation</w:t>
      </w:r>
    </w:p>
    <w:p w:rsidR="00E627C0" w:rsidRDefault="00CB0BE2" w:rsidP="00D04095">
      <w:pPr>
        <w:pStyle w:val="Heading1"/>
        <w:spacing w:before="0" w:after="0"/>
        <w:jc w:val="center"/>
      </w:pPr>
      <w:r>
        <w:t>For Batch Loading Bibliographic Metadata Sets</w:t>
      </w:r>
    </w:p>
    <w:p w:rsidR="00E627C0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General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6"/>
        <w:gridCol w:w="8454"/>
      </w:tblGrid>
      <w:tr w:rsidR="00323E13" w:rsidTr="00323E13">
        <w:tc>
          <w:tcPr>
            <w:tcW w:w="1736" w:type="pct"/>
          </w:tcPr>
          <w:p w:rsidR="00323E13" w:rsidRPr="00904B29" w:rsidRDefault="00323E13">
            <w:pPr>
              <w:rPr>
                <w:b/>
              </w:rPr>
            </w:pPr>
            <w:r w:rsidRPr="00904B29">
              <w:rPr>
                <w:b/>
              </w:rPr>
              <w:t>Electronic Resource Name:</w:t>
            </w:r>
          </w:p>
        </w:tc>
        <w:tc>
          <w:tcPr>
            <w:tcW w:w="3264" w:type="pct"/>
          </w:tcPr>
          <w:p w:rsidR="00323E13" w:rsidRDefault="00323E13"/>
        </w:tc>
      </w:tr>
      <w:tr w:rsidR="00323E13" w:rsidTr="00323E13">
        <w:tc>
          <w:tcPr>
            <w:tcW w:w="1736" w:type="pct"/>
          </w:tcPr>
          <w:p w:rsidR="00323E13" w:rsidRPr="00904B29" w:rsidRDefault="00904B29">
            <w:pPr>
              <w:rPr>
                <w:b/>
              </w:rPr>
            </w:pPr>
            <w:r w:rsidRPr="00904B29">
              <w:rPr>
                <w:b/>
              </w:rPr>
              <w:t>CORAL Reference Number:</w:t>
            </w:r>
          </w:p>
        </w:tc>
        <w:tc>
          <w:tcPr>
            <w:tcW w:w="3264" w:type="pct"/>
          </w:tcPr>
          <w:p w:rsidR="00323E13" w:rsidRDefault="00323E13"/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Pre-processing Evaluation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904B29" w:rsidTr="00D03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r>
              <w:t>Criteria</w:t>
            </w:r>
          </w:p>
        </w:tc>
        <w:tc>
          <w:tcPr>
            <w:tcW w:w="2508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904B29" w:rsidRDefault="006E582B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904B29" w:rsidRPr="00C91FD5" w:rsidRDefault="00904B29" w:rsidP="00C91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FD5">
              <w:t>Scoring</w:t>
            </w:r>
          </w:p>
        </w:tc>
        <w:tc>
          <w:tcPr>
            <w:tcW w:w="2347" w:type="dxa"/>
          </w:tcPr>
          <w:p w:rsidR="00904B29" w:rsidRDefault="00904B29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6E582B" w:rsidRDefault="00051714" w:rsidP="00270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</w:t>
            </w:r>
            <w:r w:rsidR="007633F6">
              <w:t>0</w:t>
            </w:r>
            <w:r w:rsidR="006E582B">
              <w:t>)</w:t>
            </w: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 w:rsidRPr="002704A7"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1A6FE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284C8E" w:rsidP="002704A7">
            <w:pPr>
              <w:rPr>
                <w:b w:val="0"/>
              </w:rPr>
            </w:pPr>
            <w:r>
              <w:rPr>
                <w:b w:val="0"/>
              </w:rPr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Pr="002704A7" w:rsidRDefault="00904B29" w:rsidP="0028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  <w:r w:rsidR="00284C8E">
              <w:t>. Yes is for Collection Manager and a Vendor URL. Any other method is no</w:t>
            </w:r>
            <w:r>
              <w:t>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OCLC </w:t>
            </w:r>
            <w:proofErr w:type="spellStart"/>
            <w:r>
              <w:t>WorldShare</w:t>
            </w:r>
            <w:proofErr w:type="spellEnd"/>
            <w:r>
              <w:t xml:space="preserve"> = 0</w:t>
            </w:r>
          </w:p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OCLC FTP = 1</w:t>
            </w: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Download from Vendor Site = 2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Default="00904B29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D04095">
              <w:t>trieve from Vendor via Email = 3</w:t>
            </w:r>
          </w:p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Delivery Available = 4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904B29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 = 0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MARC21/MARC8 = 1</w:t>
            </w:r>
          </w:p>
          <w:p w:rsidR="0014719A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 XML = 2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other formats = 3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Support can be through a vendor contact or OCLC support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Vendor page about the MARC records for instance.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Pr="002704A7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r w:rsidR="00904B29">
              <w:t>A static collection will never change unlike a growing collection.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664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D03664" w:rsidRDefault="00D03664" w:rsidP="00D03664">
            <w:pPr>
              <w:rPr>
                <w:b w:val="0"/>
              </w:rPr>
            </w:pPr>
            <w:r>
              <w:rPr>
                <w:b w:val="0"/>
              </w:rPr>
              <w:t>Are the number of MARC records in the set comparable to what the libraries has access to?</w:t>
            </w:r>
          </w:p>
          <w:p w:rsidR="00D03664" w:rsidRDefault="00D03664" w:rsidP="00D03664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D03664" w:rsidRPr="002704A7" w:rsidRDefault="00D03664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D03664" w:rsidRDefault="00D03664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D03664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D03664" w:rsidRPr="002704A7" w:rsidRDefault="00D03664" w:rsidP="00D0366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D03664" w:rsidRPr="002704A7" w:rsidRDefault="00D03664" w:rsidP="00D0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19A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14719A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Is this number close to what is listed we have access to?</w:t>
            </w:r>
          </w:p>
        </w:tc>
        <w:tc>
          <w:tcPr>
            <w:tcW w:w="2508" w:type="dxa"/>
          </w:tcPr>
          <w:p w:rsidR="0014719A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14719A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14719A" w:rsidRPr="002704A7" w:rsidRDefault="0014719A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lastRenderedPageBreak/>
              <w:t>Are there MARC records already in the library system?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9D4B6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D04095" w:rsidRDefault="00CE4DF2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14719A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 w:rsidR="00CE4DF2">
              <w:t>= 0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there a recognizable match point in the MARC records?</w:t>
            </w:r>
          </w:p>
          <w:p w:rsidR="00904B29" w:rsidRDefault="00904B29" w:rsidP="002704A7">
            <w:pPr>
              <w:rPr>
                <w:b w:val="0"/>
              </w:rPr>
            </w:pP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C91FD5" w:rsidP="002704A7">
            <w:pPr>
              <w:rPr>
                <w:b w:val="0"/>
              </w:rPr>
            </w:pPr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  <w:r w:rsidR="004920BD">
              <w:t>. If it is not applicable score as 0.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4308DB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23950" w:rsidRDefault="00E23950" w:rsidP="00E23950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904B29" w:rsidRDefault="00904B29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E23950" w:rsidP="002704A7">
            <w:pPr>
              <w:rPr>
                <w:b w:val="0"/>
              </w:rPr>
            </w:pPr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C75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D04095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904B29" w:rsidRPr="002704A7" w:rsidRDefault="00E2395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81BE0" w:rsidRDefault="00C81BE0" w:rsidP="002704A7">
            <w:pPr>
              <w:rPr>
                <w:b w:val="0"/>
              </w:rPr>
            </w:pPr>
            <w:r>
              <w:rPr>
                <w:b w:val="0"/>
              </w:rPr>
              <w:t xml:space="preserve">Do the records meet the minimal MARC quality </w:t>
            </w:r>
            <w:hyperlink r:id="rId5" w:history="1">
              <w:r w:rsidRPr="00433054">
                <w:rPr>
                  <w:rStyle w:val="Hyperlink"/>
                  <w:b w:val="0"/>
                  <w:bCs w:val="0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81BE0" w:rsidRPr="002704A7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This includes best practices and national standards being </w:t>
            </w:r>
            <w:r>
              <w:lastRenderedPageBreak/>
              <w:t>followed.</w:t>
            </w:r>
            <w:r w:rsidR="00FA01C6">
              <w:t xml:space="preserve"> Partially means 1-3 elements below are missing. No means all elements are missing.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 = 0</w:t>
            </w:r>
          </w:p>
          <w:p w:rsidR="00FA01C6" w:rsidRDefault="00FA01C6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 = 5</w:t>
            </w:r>
          </w:p>
          <w:p w:rsidR="00C81BE0" w:rsidRPr="002704A7" w:rsidRDefault="00FA01C6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10</w:t>
            </w:r>
          </w:p>
        </w:tc>
        <w:tc>
          <w:tcPr>
            <w:tcW w:w="2347" w:type="dxa"/>
          </w:tcPr>
          <w:p w:rsidR="00C81BE0" w:rsidRPr="002704A7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BE0" w:rsidRPr="002704A7" w:rsidTr="00D03664">
        <w:tc>
          <w:tcPr>
            <w:tcW w:w="2654" w:type="dxa"/>
            <w:vMerge/>
          </w:tcPr>
          <w:p w:rsidR="00C81BE0" w:rsidRDefault="00C81BE0" w:rsidP="00C820A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C81BE0" w:rsidP="00C820A1"/>
        </w:tc>
        <w:tc>
          <w:tcPr>
            <w:tcW w:w="2781" w:type="dxa"/>
          </w:tcPr>
          <w:p w:rsidR="00C81BE0" w:rsidRDefault="00C81BE0" w:rsidP="00C820A1">
            <w:r>
              <w:t>RDA as Descriptive Cataloging Standard?</w:t>
            </w:r>
            <w:r w:rsidR="00CD6366">
              <w:t xml:space="preserve"> Mix code as No.</w:t>
            </w:r>
            <w:bookmarkStart w:id="0" w:name="_GoBack"/>
            <w:bookmarkEnd w:id="0"/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C81BE0" w:rsidP="00C820A1"/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C820A1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C81BE0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C81BE0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2704A7">
            <w:pPr>
              <w:rPr>
                <w:b w:val="0"/>
              </w:rPr>
            </w:pPr>
          </w:p>
        </w:tc>
        <w:tc>
          <w:tcPr>
            <w:tcW w:w="2508" w:type="dxa"/>
          </w:tcPr>
          <w:p w:rsidR="00C81BE0" w:rsidRPr="002704A7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Pr="002704A7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C81BE0" w:rsidRPr="002704A7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BE0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81BE0" w:rsidRDefault="00C81BE0" w:rsidP="008F5C86"/>
        </w:tc>
        <w:tc>
          <w:tcPr>
            <w:tcW w:w="2508" w:type="dxa"/>
          </w:tcPr>
          <w:p w:rsidR="00C81BE0" w:rsidRPr="002704A7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C81BE0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C81BE0" w:rsidRDefault="00C81BE0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347" w:type="dxa"/>
          </w:tcPr>
          <w:p w:rsidR="00C81BE0" w:rsidRPr="002704A7" w:rsidRDefault="00C81BE0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8F5C86">
            <w:pPr>
              <w:rPr>
                <w:b w:val="0"/>
              </w:rPr>
            </w:pPr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8F5C86">
            <w:pPr>
              <w:rPr>
                <w:b w:val="0"/>
              </w:rPr>
            </w:pPr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 are TRAIL where file types are txt, pdf, and html or </w:t>
            </w:r>
            <w:r>
              <w:lastRenderedPageBreak/>
              <w:t>Film Platform which is mp4.</w:t>
            </w:r>
          </w:p>
        </w:tc>
        <w:tc>
          <w:tcPr>
            <w:tcW w:w="2660" w:type="dxa"/>
          </w:tcPr>
          <w:p w:rsidR="00D04095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Yes = 0</w:t>
            </w:r>
          </w:p>
          <w:p w:rsidR="00904B29" w:rsidRPr="002704A7" w:rsidRDefault="00D04095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1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B29" w:rsidRPr="002704A7" w:rsidTr="00D03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904B29" w:rsidRDefault="00904B29" w:rsidP="002704A7">
            <w:pPr>
              <w:rPr>
                <w:b w:val="0"/>
              </w:rPr>
            </w:pPr>
            <w:r>
              <w:rPr>
                <w:b w:val="0"/>
              </w:rPr>
              <w:t>Is it necessary to create a new MarcEdit task?</w:t>
            </w:r>
          </w:p>
        </w:tc>
        <w:tc>
          <w:tcPr>
            <w:tcW w:w="2508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904B29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D04095" w:rsidRDefault="003D529A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904B29" w:rsidRPr="002704A7" w:rsidRDefault="003D529A" w:rsidP="00C91F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347" w:type="dxa"/>
          </w:tcPr>
          <w:p w:rsidR="00904B29" w:rsidRPr="002704A7" w:rsidRDefault="00904B29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8A7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0F38A7" w:rsidRDefault="000F38A7" w:rsidP="000F38A7">
            <w:pPr>
              <w:pStyle w:val="ListParagraph"/>
              <w:jc w:val="right"/>
            </w:pPr>
            <w:r>
              <w:t>Total:</w:t>
            </w:r>
          </w:p>
        </w:tc>
        <w:tc>
          <w:tcPr>
            <w:tcW w:w="2347" w:type="dxa"/>
          </w:tcPr>
          <w:p w:rsidR="000F38A7" w:rsidRPr="002704A7" w:rsidRDefault="000F38A7" w:rsidP="0027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04A7" w:rsidRPr="002704A7" w:rsidRDefault="002704A7" w:rsidP="002704A7"/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>Initial Load Evaluation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C820A1">
            <w:r>
              <w:t>Criteria</w:t>
            </w:r>
          </w:p>
        </w:tc>
        <w:tc>
          <w:tcPr>
            <w:tcW w:w="2650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3B1F65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3B1F65" w:rsidRPr="000F38A7" w:rsidRDefault="003B1F65" w:rsidP="000F38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38A7">
              <w:t>Scoring</w:t>
            </w:r>
          </w:p>
        </w:tc>
        <w:tc>
          <w:tcPr>
            <w:tcW w:w="2519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(Max Score: </w:t>
            </w:r>
            <w:r w:rsidR="00D82EB8">
              <w:t>10</w:t>
            </w:r>
            <w:r>
              <w:t>)</w:t>
            </w: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3B1F6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1A6FE9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6" w:type="dxa"/>
          </w:tcPr>
          <w:p w:rsidR="003B1F65" w:rsidRPr="002704A7" w:rsidRDefault="003B1F65" w:rsidP="00EC0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6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Pr="002704A7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6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04095" w:rsidRDefault="003B1F6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D04095">
              <w:t>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F65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3B1F65" w:rsidRDefault="003B1F65" w:rsidP="00C820A1">
            <w:pPr>
              <w:rPr>
                <w:b w:val="0"/>
              </w:rPr>
            </w:pPr>
            <w:r>
              <w:rPr>
                <w:b w:val="0"/>
              </w:rPr>
              <w:t>Do the MARC records have to be loaded at off hours?</w:t>
            </w:r>
          </w:p>
        </w:tc>
        <w:tc>
          <w:tcPr>
            <w:tcW w:w="2650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6" w:type="dxa"/>
          </w:tcPr>
          <w:p w:rsidR="003B1F65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D04095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3B1F65" w:rsidRPr="002704A7" w:rsidRDefault="00D04095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3B1F65" w:rsidRPr="002704A7" w:rsidRDefault="003B1F65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EB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D82EB8" w:rsidRPr="00D82EB8" w:rsidRDefault="00D82EB8" w:rsidP="00C820A1">
            <w:pPr>
              <w:rPr>
                <w:b w:val="0"/>
              </w:rPr>
            </w:pPr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D82EB8" w:rsidRPr="002704A7" w:rsidRDefault="00D82EB8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6" w:type="dxa"/>
          </w:tcPr>
          <w:p w:rsidR="00D82EB8" w:rsidRDefault="00D82EB8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D82EB8" w:rsidRDefault="00D82EB8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0</w:t>
            </w:r>
          </w:p>
          <w:p w:rsidR="00D82EB8" w:rsidRDefault="00D82EB8" w:rsidP="000F38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4</w:t>
            </w:r>
          </w:p>
        </w:tc>
        <w:tc>
          <w:tcPr>
            <w:tcW w:w="2519" w:type="dxa"/>
          </w:tcPr>
          <w:p w:rsidR="00D82EB8" w:rsidRPr="002704A7" w:rsidRDefault="00D82EB8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8A7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0F38A7" w:rsidRDefault="000F38A7" w:rsidP="000F38A7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0F38A7" w:rsidRPr="002704A7" w:rsidRDefault="000F38A7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3E13" w:rsidRPr="00D04095" w:rsidRDefault="00323E13" w:rsidP="00323E13">
      <w:pPr>
        <w:pStyle w:val="Heading2"/>
        <w:rPr>
          <w:b/>
        </w:rPr>
      </w:pPr>
      <w:r w:rsidRPr="00D04095">
        <w:rPr>
          <w:b/>
        </w:rPr>
        <w:t xml:space="preserve">Post </w:t>
      </w:r>
      <w:r w:rsidR="00C14DA6" w:rsidRPr="00D04095">
        <w:rPr>
          <w:b/>
        </w:rPr>
        <w:t xml:space="preserve">Initial </w:t>
      </w:r>
      <w:r w:rsidRPr="00D04095">
        <w:rPr>
          <w:b/>
        </w:rPr>
        <w:t>Load Evaluation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3B1F65" w:rsidTr="003B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3B1F65" w:rsidRDefault="003B1F65" w:rsidP="00C820A1">
            <w:r>
              <w:t>Criteria</w:t>
            </w:r>
          </w:p>
        </w:tc>
        <w:tc>
          <w:tcPr>
            <w:tcW w:w="2673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3B1F65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3B1F65" w:rsidRPr="00AA4E28" w:rsidRDefault="003B1F65" w:rsidP="00AA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4E28">
              <w:t>Scoring</w:t>
            </w:r>
          </w:p>
        </w:tc>
        <w:tc>
          <w:tcPr>
            <w:tcW w:w="2547" w:type="dxa"/>
          </w:tcPr>
          <w:p w:rsidR="003B1F65" w:rsidRDefault="003B1F65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AA4E28" w:rsidRDefault="00AA4E28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(Max Score: </w:t>
            </w:r>
            <w:r w:rsidR="00C820A1">
              <w:t>4</w:t>
            </w:r>
            <w:r w:rsidR="004734FD">
              <w:t>0</w:t>
            </w:r>
            <w:r>
              <w:t>)</w:t>
            </w: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2704A7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lastRenderedPageBreak/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Pr="001A6FE9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AA4E28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= 1</w:t>
            </w:r>
          </w:p>
          <w:p w:rsidR="00AA4E28" w:rsidRPr="002704A7" w:rsidRDefault="00AA4E28" w:rsidP="00AA4E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47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47" w:type="dxa"/>
            <w:vMerge w:val="restart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E28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AA4E28" w:rsidRDefault="00AA4E28" w:rsidP="00AA4E28">
            <w:pPr>
              <w:rPr>
                <w:b w:val="0"/>
              </w:rPr>
            </w:pPr>
          </w:p>
        </w:tc>
        <w:tc>
          <w:tcPr>
            <w:tcW w:w="2673" w:type="dxa"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AA4E28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AA4E28" w:rsidRPr="002704A7" w:rsidRDefault="00AA4E28" w:rsidP="00AA4E2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47" w:type="dxa"/>
            <w:vMerge/>
          </w:tcPr>
          <w:p w:rsidR="00AA4E28" w:rsidRPr="002704A7" w:rsidRDefault="00AA4E28" w:rsidP="00AA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661" w:rsidRPr="002704A7" w:rsidTr="003B1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6D2661" w:rsidRDefault="006D2661" w:rsidP="006D2661">
            <w:pPr>
              <w:rPr>
                <w:b w:val="0"/>
              </w:rPr>
            </w:pPr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6D2661" w:rsidRPr="002704A7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6D2661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6D2661" w:rsidRDefault="00C820A1" w:rsidP="006D26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D2661">
              <w:t>9</w:t>
            </w:r>
          </w:p>
        </w:tc>
        <w:tc>
          <w:tcPr>
            <w:tcW w:w="2547" w:type="dxa"/>
          </w:tcPr>
          <w:p w:rsidR="006D2661" w:rsidRPr="002704A7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2661" w:rsidRPr="002704A7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6D2661" w:rsidRDefault="006D2661" w:rsidP="006D2661">
            <w:pPr>
              <w:pStyle w:val="ListParagraph"/>
              <w:jc w:val="right"/>
            </w:pPr>
            <w:r>
              <w:lastRenderedPageBreak/>
              <w:t>Total:</w:t>
            </w:r>
          </w:p>
        </w:tc>
        <w:tc>
          <w:tcPr>
            <w:tcW w:w="2547" w:type="dxa"/>
          </w:tcPr>
          <w:p w:rsidR="006D2661" w:rsidRPr="002704A7" w:rsidRDefault="006D2661" w:rsidP="006D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042C" w:rsidRPr="00EC042C" w:rsidRDefault="00EC042C" w:rsidP="00EC042C"/>
    <w:p w:rsidR="00E627C0" w:rsidRDefault="00F65762" w:rsidP="00C14DA6">
      <w:pPr>
        <w:pStyle w:val="Heading2"/>
      </w:pPr>
      <w:r>
        <w:t xml:space="preserve">Total Score: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0418BF" w:rsidTr="00041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0418BF" w:rsidRDefault="000418BF" w:rsidP="00C820A1">
            <w:r>
              <w:t>Evaluation Stage</w:t>
            </w:r>
          </w:p>
        </w:tc>
        <w:tc>
          <w:tcPr>
            <w:tcW w:w="4323" w:type="dxa"/>
          </w:tcPr>
          <w:p w:rsidR="000418BF" w:rsidRDefault="000418BF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0418BF" w:rsidRDefault="000418BF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Pre-processing evaluation</w:t>
            </w:r>
          </w:p>
        </w:tc>
        <w:tc>
          <w:tcPr>
            <w:tcW w:w="4323" w:type="dxa"/>
          </w:tcPr>
          <w:p w:rsidR="000418BF" w:rsidRDefault="000418BF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8" w:type="dxa"/>
          </w:tcPr>
          <w:p w:rsidR="000418BF" w:rsidRDefault="00A9142D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0418BF" w:rsidTr="00041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Initial load evaluation</w:t>
            </w:r>
          </w:p>
        </w:tc>
        <w:tc>
          <w:tcPr>
            <w:tcW w:w="4323" w:type="dxa"/>
          </w:tcPr>
          <w:p w:rsidR="000418BF" w:rsidRDefault="000418B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8" w:type="dxa"/>
          </w:tcPr>
          <w:p w:rsidR="000418BF" w:rsidRDefault="000418BF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418BF" w:rsidTr="00041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0418BF" w:rsidRDefault="000418BF" w:rsidP="00C820A1">
            <w:r>
              <w:t>Post initial load evaluation</w:t>
            </w:r>
          </w:p>
        </w:tc>
        <w:tc>
          <w:tcPr>
            <w:tcW w:w="4323" w:type="dxa"/>
          </w:tcPr>
          <w:p w:rsidR="000418BF" w:rsidRDefault="000418BF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8" w:type="dxa"/>
          </w:tcPr>
          <w:p w:rsidR="000418BF" w:rsidRDefault="000418BF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</w:tbl>
    <w:p w:rsidR="00F65762" w:rsidRPr="00F65762" w:rsidRDefault="00F65762" w:rsidP="00F65762"/>
    <w:p w:rsidR="000C3510" w:rsidRDefault="00F65762" w:rsidP="000C3510">
      <w:pPr>
        <w:pStyle w:val="Heading2"/>
      </w:pPr>
      <w:r>
        <w:t>Total Time to Score &amp; Evaluate</w:t>
      </w:r>
      <w:r w:rsidR="000418BF">
        <w:t xml:space="preserve"> (Minutes)</w:t>
      </w:r>
      <w:r>
        <w:t xml:space="preserve">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C3510" w:rsidTr="000C3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0C3510" w:rsidRDefault="00F65762" w:rsidP="000C3510">
            <w:r>
              <w:t>Evaluation Stag</w:t>
            </w:r>
            <w:r w:rsidR="000C3510">
              <w:t>e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Pre-processing evaluation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510" w:rsidTr="000C3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Initial load evaluation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510" w:rsidTr="000C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0C3510" w:rsidRDefault="000C3510" w:rsidP="000C3510">
            <w:r>
              <w:t>Post initial load evaluation</w:t>
            </w:r>
          </w:p>
        </w:tc>
        <w:tc>
          <w:tcPr>
            <w:tcW w:w="6475" w:type="dxa"/>
          </w:tcPr>
          <w:p w:rsidR="000C3510" w:rsidRDefault="000C3510" w:rsidP="000C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3510" w:rsidRPr="000C3510" w:rsidRDefault="000C3510" w:rsidP="000C3510"/>
    <w:p w:rsidR="00C14DA6" w:rsidRDefault="00F65762" w:rsidP="00C14DA6">
      <w:pPr>
        <w:pStyle w:val="Heading2"/>
      </w:pPr>
      <w:r>
        <w:t xml:space="preserve">Comments: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65762" w:rsidTr="00C8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F65762" w:rsidRDefault="00F65762" w:rsidP="00C820A1">
            <w:r>
              <w:t>Evaluation Stage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65762" w:rsidTr="00C8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t>Pre-processing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762" w:rsidTr="00C8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t>Initial load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62" w:rsidTr="00C8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F65762" w:rsidRDefault="00F65762" w:rsidP="00C820A1">
            <w:r>
              <w:t>Post initial load evaluation</w:t>
            </w:r>
          </w:p>
        </w:tc>
        <w:tc>
          <w:tcPr>
            <w:tcW w:w="6475" w:type="dxa"/>
          </w:tcPr>
          <w:p w:rsidR="00F65762" w:rsidRDefault="00F65762" w:rsidP="00C8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5762" w:rsidRPr="00F65762" w:rsidRDefault="00F65762" w:rsidP="00F65762"/>
    <w:sectPr w:rsidR="00F65762" w:rsidRPr="00F65762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64FF"/>
    <w:multiLevelType w:val="hybridMultilevel"/>
    <w:tmpl w:val="35B2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1E76"/>
    <w:multiLevelType w:val="hybridMultilevel"/>
    <w:tmpl w:val="78F23D76"/>
    <w:lvl w:ilvl="0" w:tplc="6C3A5B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56708"/>
    <w:multiLevelType w:val="hybridMultilevel"/>
    <w:tmpl w:val="EA6A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F4FA9"/>
    <w:multiLevelType w:val="hybridMultilevel"/>
    <w:tmpl w:val="774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B2432"/>
    <w:multiLevelType w:val="hybridMultilevel"/>
    <w:tmpl w:val="A022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C0"/>
    <w:rsid w:val="000418BF"/>
    <w:rsid w:val="00051714"/>
    <w:rsid w:val="0009626E"/>
    <w:rsid w:val="000C3510"/>
    <w:rsid w:val="000F38A7"/>
    <w:rsid w:val="0014719A"/>
    <w:rsid w:val="001A6FE9"/>
    <w:rsid w:val="002704A7"/>
    <w:rsid w:val="00284C8E"/>
    <w:rsid w:val="002E431A"/>
    <w:rsid w:val="00323E13"/>
    <w:rsid w:val="0035304F"/>
    <w:rsid w:val="003A0C53"/>
    <w:rsid w:val="003B1F65"/>
    <w:rsid w:val="003D529A"/>
    <w:rsid w:val="004308DB"/>
    <w:rsid w:val="00433054"/>
    <w:rsid w:val="004734FD"/>
    <w:rsid w:val="004920BD"/>
    <w:rsid w:val="00673B97"/>
    <w:rsid w:val="006D2661"/>
    <w:rsid w:val="006E582B"/>
    <w:rsid w:val="00734E1B"/>
    <w:rsid w:val="007633F6"/>
    <w:rsid w:val="00805896"/>
    <w:rsid w:val="0088521A"/>
    <w:rsid w:val="008F5C86"/>
    <w:rsid w:val="00904B29"/>
    <w:rsid w:val="009A318C"/>
    <w:rsid w:val="009D4B62"/>
    <w:rsid w:val="009E6009"/>
    <w:rsid w:val="00A9142D"/>
    <w:rsid w:val="00AA13DE"/>
    <w:rsid w:val="00AA4E28"/>
    <w:rsid w:val="00B913CD"/>
    <w:rsid w:val="00BF6C54"/>
    <w:rsid w:val="00C14DA6"/>
    <w:rsid w:val="00C7526A"/>
    <w:rsid w:val="00C81BE0"/>
    <w:rsid w:val="00C820A1"/>
    <w:rsid w:val="00C91FD5"/>
    <w:rsid w:val="00CB0BE2"/>
    <w:rsid w:val="00CD6366"/>
    <w:rsid w:val="00CE4DF2"/>
    <w:rsid w:val="00D03664"/>
    <w:rsid w:val="00D039A9"/>
    <w:rsid w:val="00D04095"/>
    <w:rsid w:val="00D82EB8"/>
    <w:rsid w:val="00DF0C1E"/>
    <w:rsid w:val="00E23950"/>
    <w:rsid w:val="00E627C0"/>
    <w:rsid w:val="00EB3D8E"/>
    <w:rsid w:val="00EC042C"/>
    <w:rsid w:val="00ED3ED3"/>
    <w:rsid w:val="00EE4FF7"/>
    <w:rsid w:val="00F65762"/>
    <w:rsid w:val="00FA01C6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CC7D"/>
  <w15:docId w15:val="{76127855-E382-4DEF-BBA5-689751B5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J8A_FOCebUPjWNrQy7MSvNUgi0v1KsyGXG_IB6MDGA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EA74D3A3.dotm</Template>
  <TotalTime>148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45</cp:revision>
  <dcterms:created xsi:type="dcterms:W3CDTF">2019-07-08T17:26:00Z</dcterms:created>
  <dcterms:modified xsi:type="dcterms:W3CDTF">2019-07-24T14:05:00Z</dcterms:modified>
</cp:coreProperties>
</file>