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E7" w:rsidRDefault="00087694">
      <w:pPr>
        <w:pStyle w:val="Heading1"/>
        <w:spacing w:before="0" w:after="0"/>
        <w:jc w:val="center"/>
      </w:pPr>
      <w:r>
        <w:t>Electronic Resources Evaluation</w:t>
      </w:r>
    </w:p>
    <w:p w:rsidR="00C514E7" w:rsidRDefault="00087694">
      <w:pPr>
        <w:pStyle w:val="Heading1"/>
        <w:spacing w:before="0" w:after="0"/>
        <w:jc w:val="center"/>
      </w:pPr>
      <w:r>
        <w:t>For Batch Loading Bibliographic Metadata Sets</w:t>
      </w:r>
    </w:p>
    <w:p w:rsidR="00C514E7" w:rsidRDefault="00087694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514E7">
        <w:tc>
          <w:tcPr>
            <w:tcW w:w="4496" w:type="dxa"/>
          </w:tcPr>
          <w:p w:rsidR="00C514E7" w:rsidRDefault="00087694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514E7" w:rsidRDefault="00C45C9D">
            <w:r>
              <w:t>Library of Latin Texts Series A &amp; B (Complete)</w:t>
            </w:r>
          </w:p>
        </w:tc>
      </w:tr>
      <w:tr w:rsidR="00C514E7">
        <w:tc>
          <w:tcPr>
            <w:tcW w:w="4496" w:type="dxa"/>
          </w:tcPr>
          <w:p w:rsidR="00C514E7" w:rsidRDefault="00087694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514E7" w:rsidRDefault="009E2303">
            <w:r>
              <w:t>587</w:t>
            </w:r>
          </w:p>
        </w:tc>
      </w:tr>
    </w:tbl>
    <w:p w:rsidR="00C514E7" w:rsidRDefault="00087694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t>Criteria</w:t>
            </w:r>
          </w:p>
        </w:tc>
        <w:tc>
          <w:tcPr>
            <w:tcW w:w="2508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4B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4B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It’s necessary to contact the vendor to get a code.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4B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4B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vendor</w:t>
            </w:r>
            <w:r w:rsidR="00274D0B">
              <w:t>. You have to get the code first from the vendor.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 number of MARC records in the set comparable to what the libraries has access to?</w:t>
            </w:r>
          </w:p>
          <w:p w:rsidR="00C514E7" w:rsidRDefault="00C514E7"/>
        </w:tc>
        <w:tc>
          <w:tcPr>
            <w:tcW w:w="2508" w:type="dxa"/>
          </w:tcPr>
          <w:p w:rsidR="00C514E7" w:rsidRDefault="009E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?</w:t>
            </w:r>
            <w:r w:rsidR="00087694">
              <w:t>,</w:t>
            </w:r>
            <w:proofErr w:type="gramEnd"/>
            <w:r w:rsidR="00087694">
              <w:t xml:space="preserve"> Unknown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9E2303" w:rsidRDefault="00087694" w:rsidP="009E23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Pr="009E2303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9E2303" w:rsidRDefault="009E23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there MARC records already in the library system?</w:t>
            </w:r>
          </w:p>
          <w:p w:rsidR="00C514E7" w:rsidRDefault="00C514E7"/>
          <w:p w:rsidR="00C514E7" w:rsidRDefault="00C514E7"/>
        </w:tc>
        <w:tc>
          <w:tcPr>
            <w:tcW w:w="250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Is there a recognizable match point in the MARC records?</w:t>
            </w:r>
          </w:p>
          <w:p w:rsidR="00C514E7" w:rsidRDefault="00C514E7"/>
          <w:p w:rsidR="00C514E7" w:rsidRDefault="00C514E7"/>
        </w:tc>
        <w:tc>
          <w:tcPr>
            <w:tcW w:w="2508" w:type="dxa"/>
          </w:tcPr>
          <w:p w:rsidR="00C514E7" w:rsidRDefault="00561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274D0B">
              <w:t>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514E7" w:rsidRDefault="00561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514E7" w:rsidRDefault="00C514E7"/>
        </w:tc>
        <w:tc>
          <w:tcPr>
            <w:tcW w:w="2508" w:type="dxa"/>
          </w:tcPr>
          <w:p w:rsidR="00C514E7" w:rsidRDefault="00561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514E7" w:rsidRDefault="00C514E7"/>
        </w:tc>
        <w:tc>
          <w:tcPr>
            <w:tcW w:w="2508" w:type="dxa"/>
          </w:tcPr>
          <w:p w:rsidR="00C514E7" w:rsidRDefault="00D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514E7" w:rsidRDefault="00D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514E7" w:rsidRDefault="00087694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514E7" w:rsidRDefault="005B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</w:t>
            </w:r>
            <w:proofErr w:type="spellStart"/>
            <w:r>
              <w:t>ebooks</w:t>
            </w:r>
            <w:proofErr w:type="spellEnd"/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514E7" w:rsidRDefault="00087694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514E7" w:rsidRDefault="00D0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C514E7" w:rsidRDefault="00C514E7"/>
    <w:p w:rsidR="00C514E7" w:rsidRDefault="00087694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t>Criteria</w:t>
            </w:r>
          </w:p>
        </w:tc>
        <w:tc>
          <w:tcPr>
            <w:tcW w:w="2650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 w:rsidT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E7" w:rsidRDefault="00087694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E7" w:rsidRPr="0033661E" w:rsidRDefault="00336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E7" w:rsidRDefault="000876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514E7" w:rsidRDefault="000876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514E7" w:rsidRDefault="00087694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514E7" w:rsidRDefault="000876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514E7" w:rsidRDefault="00087694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514E7" w:rsidRDefault="0027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514E7" w:rsidRDefault="00087694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087694">
            <w:r>
              <w:t>Criteria</w:t>
            </w:r>
          </w:p>
        </w:tc>
        <w:tc>
          <w:tcPr>
            <w:tcW w:w="2673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087694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514E7" w:rsidRDefault="0074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514E7" w:rsidRPr="00741354" w:rsidRDefault="00741354" w:rsidP="0074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514E7" w:rsidRDefault="0074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74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087694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514E7" w:rsidRDefault="00D0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087694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514E7" w:rsidRDefault="000876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514E7" w:rsidRDefault="00D0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C514E7"/>
        </w:tc>
        <w:tc>
          <w:tcPr>
            <w:tcW w:w="2673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514E7" w:rsidRDefault="00C5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514E7" w:rsidRDefault="00087694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514E7" w:rsidRDefault="00336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514E7" w:rsidRDefault="00D0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514E7" w:rsidRDefault="0008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514E7" w:rsidRDefault="0074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C514E7" w:rsidRDefault="00C514E7"/>
    <w:p w:rsidR="00C514E7" w:rsidRDefault="00087694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514E7" w:rsidRDefault="00087694">
            <w:r>
              <w:t>Evaluation Stage</w:t>
            </w:r>
          </w:p>
        </w:tc>
        <w:tc>
          <w:tcPr>
            <w:tcW w:w="4323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514E7" w:rsidRDefault="00087694">
            <w:r>
              <w:t>Pre-processing evaluation</w:t>
            </w:r>
          </w:p>
        </w:tc>
        <w:tc>
          <w:tcPr>
            <w:tcW w:w="4323" w:type="dxa"/>
          </w:tcPr>
          <w:p w:rsidR="00C514E7" w:rsidRDefault="006E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08" w:type="dxa"/>
          </w:tcPr>
          <w:p w:rsidR="00C514E7" w:rsidRDefault="0008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514E7" w:rsidRDefault="00087694">
            <w:r>
              <w:t>Initial load evaluation</w:t>
            </w:r>
          </w:p>
        </w:tc>
        <w:tc>
          <w:tcPr>
            <w:tcW w:w="4323" w:type="dxa"/>
          </w:tcPr>
          <w:p w:rsidR="00C514E7" w:rsidRDefault="006E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08" w:type="dxa"/>
          </w:tcPr>
          <w:p w:rsidR="00C514E7" w:rsidRDefault="00087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514E7" w:rsidRDefault="00087694">
            <w:r>
              <w:t>Post initial load evaluation</w:t>
            </w:r>
          </w:p>
        </w:tc>
        <w:tc>
          <w:tcPr>
            <w:tcW w:w="4323" w:type="dxa"/>
          </w:tcPr>
          <w:p w:rsidR="00C514E7" w:rsidRDefault="0074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bookmarkStart w:id="1" w:name="_GoBack"/>
            <w:bookmarkEnd w:id="1"/>
          </w:p>
        </w:tc>
        <w:tc>
          <w:tcPr>
            <w:tcW w:w="4108" w:type="dxa"/>
          </w:tcPr>
          <w:p w:rsidR="00C514E7" w:rsidRDefault="0008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514E7" w:rsidRDefault="00C514E7"/>
    <w:p w:rsidR="00C514E7" w:rsidRDefault="00087694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514E7" w:rsidRDefault="00087694">
            <w:r>
              <w:t>Evaluation Stage</w:t>
            </w:r>
          </w:p>
        </w:tc>
        <w:tc>
          <w:tcPr>
            <w:tcW w:w="6475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t>Pre-processing evaluation</w:t>
            </w:r>
          </w:p>
        </w:tc>
        <w:tc>
          <w:tcPr>
            <w:tcW w:w="6475" w:type="dxa"/>
          </w:tcPr>
          <w:p w:rsidR="00C514E7" w:rsidRDefault="0042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t>Initial load evaluation</w:t>
            </w:r>
          </w:p>
        </w:tc>
        <w:tc>
          <w:tcPr>
            <w:tcW w:w="6475" w:type="dxa"/>
          </w:tcPr>
          <w:p w:rsidR="00C514E7" w:rsidRDefault="0042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t>Post initial load evaluation</w:t>
            </w:r>
          </w:p>
        </w:tc>
        <w:tc>
          <w:tcPr>
            <w:tcW w:w="6475" w:type="dxa"/>
          </w:tcPr>
          <w:p w:rsidR="00C514E7" w:rsidRDefault="0042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C514E7" w:rsidRDefault="00C514E7"/>
    <w:p w:rsidR="00C514E7" w:rsidRDefault="00087694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5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514E7" w:rsidRDefault="00087694">
            <w:r>
              <w:t>Evaluation Stage</w:t>
            </w:r>
          </w:p>
        </w:tc>
        <w:tc>
          <w:tcPr>
            <w:tcW w:w="6475" w:type="dxa"/>
          </w:tcPr>
          <w:p w:rsidR="00C514E7" w:rsidRDefault="00087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t>Pre-processing evaluation</w:t>
            </w:r>
          </w:p>
        </w:tc>
        <w:tc>
          <w:tcPr>
            <w:tcW w:w="6475" w:type="dxa"/>
          </w:tcPr>
          <w:p w:rsidR="00C514E7" w:rsidRDefault="00C5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514E7" w:rsidRDefault="00C5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514E7" w:rsidRDefault="00087694">
            <w:r>
              <w:t>Post initial load evaluation</w:t>
            </w:r>
          </w:p>
        </w:tc>
        <w:tc>
          <w:tcPr>
            <w:tcW w:w="6475" w:type="dxa"/>
          </w:tcPr>
          <w:p w:rsidR="00C514E7" w:rsidRDefault="00C5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14E7" w:rsidRDefault="00C514E7"/>
    <w:sectPr w:rsidR="00C514E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95E"/>
    <w:multiLevelType w:val="multilevel"/>
    <w:tmpl w:val="179C3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070B5"/>
    <w:multiLevelType w:val="multilevel"/>
    <w:tmpl w:val="49F23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C14929"/>
    <w:multiLevelType w:val="multilevel"/>
    <w:tmpl w:val="FA4A7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E50B19"/>
    <w:multiLevelType w:val="multilevel"/>
    <w:tmpl w:val="DB746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E7"/>
    <w:rsid w:val="00087694"/>
    <w:rsid w:val="00274D0B"/>
    <w:rsid w:val="0033661E"/>
    <w:rsid w:val="004271EA"/>
    <w:rsid w:val="004B4B86"/>
    <w:rsid w:val="004B6D70"/>
    <w:rsid w:val="005614D3"/>
    <w:rsid w:val="005B60BB"/>
    <w:rsid w:val="006E42A8"/>
    <w:rsid w:val="00741354"/>
    <w:rsid w:val="009E2303"/>
    <w:rsid w:val="00C45C9D"/>
    <w:rsid w:val="00C514E7"/>
    <w:rsid w:val="00D03629"/>
    <w:rsid w:val="00D5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59EE"/>
  <w15:docId w15:val="{79DB0183-CBB5-42AD-B328-4CDBD185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AMUW2mVYvR421YZmVo/2m1esDbJ3PMLgj4zD9JF39ta8MNcF07Q8cwCD1GOLq/xr/pGegQ7bumq5nBCCaD42FCBZDSOiyjyKp2r+whRQEAaps9/qJyJxOTLEFci2Vi1jDpT7P9a3N3+i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C57F86A5.dotm</Template>
  <TotalTime>177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10</cp:revision>
  <dcterms:created xsi:type="dcterms:W3CDTF">2019-10-07T13:54:00Z</dcterms:created>
  <dcterms:modified xsi:type="dcterms:W3CDTF">2019-10-23T13:09:00Z</dcterms:modified>
</cp:coreProperties>
</file>