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F349B6">
            <w:r>
              <w:t>Early Arabic Print Books from the British Library</w:t>
            </w:r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F349B6">
            <w:r>
              <w:t>787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3"/>
        <w:gridCol w:w="2512"/>
        <w:gridCol w:w="2780"/>
        <w:gridCol w:w="2660"/>
        <w:gridCol w:w="2345"/>
      </w:tblGrid>
      <w:tr w:rsidR="00904B29" w:rsidTr="0043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12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0" w:type="dxa"/>
          </w:tcPr>
          <w:p w:rsidR="00904B29" w:rsidRDefault="00F349B6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2D6581" w:rsidRDefault="00904B29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6581">
              <w:t>Scoring</w:t>
            </w:r>
          </w:p>
        </w:tc>
        <w:tc>
          <w:tcPr>
            <w:tcW w:w="2345" w:type="dxa"/>
          </w:tcPr>
          <w:p w:rsidR="00932B23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  <w:r w:rsidR="00932B23">
              <w:t xml:space="preserve"> </w:t>
            </w:r>
          </w:p>
          <w:p w:rsidR="00904B29" w:rsidRDefault="005626CA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56676F">
              <w:t>0</w:t>
            </w:r>
            <w:r w:rsidR="00932B23">
              <w:t>)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12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12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12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  <w:proofErr w:type="gramStart"/>
            <w:r>
              <w:t>It’s</w:t>
            </w:r>
            <w:proofErr w:type="gramEnd"/>
            <w:r>
              <w:t xml:space="preserve"> necessary to contact the vendor first.</w:t>
            </w:r>
          </w:p>
        </w:tc>
        <w:tc>
          <w:tcPr>
            <w:tcW w:w="2780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F349B6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49B6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F349B6" w:rsidRPr="002704A7" w:rsidRDefault="00F349B6" w:rsidP="00F349B6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12" w:type="dxa"/>
          </w:tcPr>
          <w:p w:rsidR="00F349B6" w:rsidRPr="002704A7" w:rsidRDefault="00F349B6" w:rsidP="00F3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F349B6" w:rsidRPr="002704A7" w:rsidRDefault="00F349B6" w:rsidP="00F3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Yes is for Collection Manager and a Vendor URL. Any other method is no.</w:t>
            </w:r>
          </w:p>
        </w:tc>
        <w:tc>
          <w:tcPr>
            <w:tcW w:w="2660" w:type="dxa"/>
          </w:tcPr>
          <w:p w:rsidR="00F349B6" w:rsidRDefault="00F349B6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F349B6" w:rsidRPr="002704A7" w:rsidRDefault="00F349B6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F349B6" w:rsidRPr="002704A7" w:rsidRDefault="002D6581" w:rsidP="00F3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How </w:t>
            </w:r>
            <w:proofErr w:type="gramStart"/>
            <w:r>
              <w:rPr>
                <w:b w:val="0"/>
              </w:rPr>
              <w:t>are the MARC records delivered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512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</w:t>
            </w:r>
          </w:p>
        </w:tc>
        <w:tc>
          <w:tcPr>
            <w:tcW w:w="2780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2D6581" w:rsidRDefault="00904B29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5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12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0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5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12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12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12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2D65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904B29" w:rsidRPr="002704A7" w:rsidRDefault="002D6581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 xml:space="preserve">Are the number of MARC records in the set comparable to what the libraries has access </w:t>
            </w:r>
            <w:proofErr w:type="gramStart"/>
            <w:r>
              <w:rPr>
                <w:b w:val="0"/>
              </w:rPr>
              <w:t>to</w:t>
            </w:r>
            <w:proofErr w:type="gramEnd"/>
            <w:r>
              <w:rPr>
                <w:b w:val="0"/>
              </w:rPr>
              <w:t>?</w:t>
            </w:r>
          </w:p>
          <w:p w:rsidR="00432369" w:rsidRDefault="00432369" w:rsidP="00432369">
            <w:pPr>
              <w:rPr>
                <w:b w:val="0"/>
              </w:rPr>
            </w:pPr>
          </w:p>
          <w:p w:rsidR="00432369" w:rsidRDefault="00432369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Yes. Set from vendor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432369" w:rsidRDefault="00432369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432369" w:rsidRDefault="00432369" w:rsidP="00432369">
            <w:pPr>
              <w:rPr>
                <w:b w:val="0"/>
              </w:rPr>
            </w:pPr>
          </w:p>
          <w:p w:rsidR="00432369" w:rsidRDefault="00432369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Yes. Vendor number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 xml:space="preserve">If there is a match point and an </w:t>
            </w:r>
            <w:proofErr w:type="gramStart"/>
            <w:r>
              <w:rPr>
                <w:b w:val="0"/>
              </w:rPr>
              <w:t>overlay</w:t>
            </w:r>
            <w:proofErr w:type="gramEnd"/>
            <w:r>
              <w:rPr>
                <w:b w:val="0"/>
              </w:rPr>
              <w:t xml:space="preserve"> is needed, do the match points between the records in the library system and MARC records match?</w:t>
            </w:r>
          </w:p>
        </w:tc>
        <w:tc>
          <w:tcPr>
            <w:tcW w:w="2512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5" w:type="dxa"/>
          </w:tcPr>
          <w:p w:rsidR="00432369" w:rsidRPr="002704A7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432369" w:rsidRDefault="00432369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432369" w:rsidRDefault="00432369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12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432369" w:rsidRDefault="008747E2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747E2">
              <w:t>o = 0</w:t>
            </w:r>
          </w:p>
        </w:tc>
        <w:tc>
          <w:tcPr>
            <w:tcW w:w="2345" w:type="dxa"/>
          </w:tcPr>
          <w:p w:rsidR="00432369" w:rsidRPr="002704A7" w:rsidRDefault="008747E2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26CA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</w:tcPr>
          <w:p w:rsidR="005626CA" w:rsidRDefault="005626CA" w:rsidP="005626CA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12" w:type="dxa"/>
          </w:tcPr>
          <w:p w:rsidR="005626CA" w:rsidRPr="002704A7" w:rsidRDefault="005626CA" w:rsidP="0056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26CA" w:rsidRDefault="005626CA" w:rsidP="0056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</w:t>
            </w:r>
            <w:proofErr w:type="gramStart"/>
            <w:r>
              <w:t>being followed</w:t>
            </w:r>
            <w:proofErr w:type="gramEnd"/>
            <w:r>
              <w:t xml:space="preserve">. Partially means </w:t>
            </w:r>
            <w:r>
              <w:lastRenderedPageBreak/>
              <w:t>1-3 elements below are missing. No means all elements are missing.</w:t>
            </w:r>
          </w:p>
        </w:tc>
        <w:tc>
          <w:tcPr>
            <w:tcW w:w="2660" w:type="dxa"/>
          </w:tcPr>
          <w:p w:rsidR="005626CA" w:rsidRDefault="005626CA" w:rsidP="005626C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5626CA" w:rsidRDefault="005626CA" w:rsidP="005626C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5626CA" w:rsidRPr="002704A7" w:rsidRDefault="005626CA" w:rsidP="005626C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5" w:type="dxa"/>
          </w:tcPr>
          <w:p w:rsidR="005626CA" w:rsidRPr="002704A7" w:rsidRDefault="005626CA" w:rsidP="0056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Author if applicable?</w:t>
            </w:r>
            <w:proofErr w:type="gramEnd"/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Descriptive Information (such as Extent) Present?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Publication Information </w:t>
            </w:r>
            <w:proofErr w:type="gramStart"/>
            <w:r>
              <w:t>Present?</w:t>
            </w:r>
            <w:proofErr w:type="gramEnd"/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>
            <w:pPr>
              <w:rPr>
                <w:b w:val="0"/>
              </w:rPr>
            </w:pPr>
          </w:p>
        </w:tc>
        <w:tc>
          <w:tcPr>
            <w:tcW w:w="2512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Pr="002704A7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56676F" w:rsidRPr="002704A7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76F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</w:tcPr>
          <w:p w:rsidR="0056676F" w:rsidRDefault="0056676F" w:rsidP="00432369"/>
        </w:tc>
        <w:tc>
          <w:tcPr>
            <w:tcW w:w="2512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</w:t>
            </w:r>
          </w:p>
        </w:tc>
        <w:tc>
          <w:tcPr>
            <w:tcW w:w="2780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URLs </w:t>
            </w:r>
            <w:proofErr w:type="gramStart"/>
            <w:r>
              <w:t>work?</w:t>
            </w:r>
            <w:proofErr w:type="gramEnd"/>
          </w:p>
        </w:tc>
        <w:tc>
          <w:tcPr>
            <w:tcW w:w="2660" w:type="dxa"/>
          </w:tcPr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676F" w:rsidRDefault="0056676F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5" w:type="dxa"/>
          </w:tcPr>
          <w:p w:rsidR="0056676F" w:rsidRDefault="0056676F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12" w:type="dxa"/>
          </w:tcPr>
          <w:p w:rsidR="00432369" w:rsidRPr="002704A7" w:rsidRDefault="006623D4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continuing resources and books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6623D4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Are the resources linked</w:t>
            </w:r>
            <w:proofErr w:type="gramEnd"/>
            <w:r>
              <w:rPr>
                <w:b w:val="0"/>
              </w:rPr>
              <w:t xml:space="preserve"> to consistent file types?</w:t>
            </w:r>
          </w:p>
        </w:tc>
        <w:tc>
          <w:tcPr>
            <w:tcW w:w="2512" w:type="dxa"/>
          </w:tcPr>
          <w:p w:rsidR="00432369" w:rsidRPr="002704A7" w:rsidRDefault="001404F8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 are TRAIL where file types are txt, pdf, and html or Film </w:t>
            </w:r>
            <w:proofErr w:type="gramStart"/>
            <w:r>
              <w:t>Platform which</w:t>
            </w:r>
            <w:proofErr w:type="gramEnd"/>
            <w:r>
              <w:t xml:space="preserve"> is mp4.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1404F8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2369" w:rsidRPr="002704A7" w:rsidTr="0043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:rsidR="00432369" w:rsidRDefault="00432369" w:rsidP="00432369">
            <w:pPr>
              <w:rPr>
                <w:b w:val="0"/>
              </w:rPr>
            </w:pPr>
            <w:r>
              <w:rPr>
                <w:b w:val="0"/>
              </w:rPr>
              <w:lastRenderedPageBreak/>
              <w:t>Is it necessary to create a new MarcEdit task?</w:t>
            </w:r>
          </w:p>
        </w:tc>
        <w:tc>
          <w:tcPr>
            <w:tcW w:w="2512" w:type="dxa"/>
          </w:tcPr>
          <w:p w:rsidR="00432369" w:rsidRPr="002704A7" w:rsidRDefault="001404F8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Yes. Vendor records</w:t>
            </w:r>
          </w:p>
        </w:tc>
        <w:tc>
          <w:tcPr>
            <w:tcW w:w="2780" w:type="dxa"/>
          </w:tcPr>
          <w:p w:rsidR="00432369" w:rsidRDefault="00432369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432369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2369" w:rsidRPr="002704A7" w:rsidRDefault="00432369" w:rsidP="004323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5" w:type="dxa"/>
          </w:tcPr>
          <w:p w:rsidR="00432369" w:rsidRPr="002704A7" w:rsidRDefault="001404F8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2B23" w:rsidRPr="002704A7" w:rsidTr="00AD3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5" w:type="dxa"/>
            <w:gridSpan w:val="4"/>
          </w:tcPr>
          <w:p w:rsidR="00932B23" w:rsidRDefault="00932B23" w:rsidP="00932B23">
            <w:pPr>
              <w:pStyle w:val="ListParagraph"/>
              <w:jc w:val="right"/>
            </w:pPr>
            <w:r>
              <w:t xml:space="preserve">Total: </w:t>
            </w:r>
          </w:p>
        </w:tc>
        <w:tc>
          <w:tcPr>
            <w:tcW w:w="2345" w:type="dxa"/>
          </w:tcPr>
          <w:p w:rsidR="00932B23" w:rsidRDefault="00932B23" w:rsidP="0043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2D6581">
            <w:r>
              <w:t>Criteria</w:t>
            </w:r>
          </w:p>
        </w:tc>
        <w:tc>
          <w:tcPr>
            <w:tcW w:w="2650" w:type="dxa"/>
          </w:tcPr>
          <w:p w:rsidR="003B1F65" w:rsidRDefault="003B1F65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93A8A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A8782F" w:rsidRDefault="003B1F65" w:rsidP="00A87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82F">
              <w:t>Scoring</w:t>
            </w:r>
          </w:p>
        </w:tc>
        <w:tc>
          <w:tcPr>
            <w:tcW w:w="2519" w:type="dxa"/>
          </w:tcPr>
          <w:p w:rsidR="003B1F65" w:rsidRDefault="003B1F65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93A8A" w:rsidRDefault="00A93A8A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5626CA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 xml:space="preserve">Does a new collection and load code need to </w:t>
            </w:r>
            <w:proofErr w:type="gramStart"/>
            <w:r>
              <w:rPr>
                <w:b w:val="0"/>
              </w:rPr>
              <w:t>be created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 xml:space="preserve">Does new documentation need to </w:t>
            </w:r>
            <w:proofErr w:type="gramStart"/>
            <w:r>
              <w:rPr>
                <w:b w:val="0"/>
              </w:rPr>
              <w:t>be created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2D6581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Are Aleph records being overlaid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 xml:space="preserve">Do Aleph records need to </w:t>
            </w:r>
            <w:proofErr w:type="gramStart"/>
            <w:r>
              <w:rPr>
                <w:b w:val="0"/>
              </w:rPr>
              <w:t>be deleted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26CA" w:rsidRPr="005626CA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5626CA" w:rsidRPr="005626CA" w:rsidRDefault="005626CA" w:rsidP="002D6581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5626CA" w:rsidRPr="005626CA" w:rsidRDefault="005626CA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5626CA" w:rsidRPr="005626CA" w:rsidRDefault="005626CA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5626CA" w:rsidRDefault="005626CA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626CA" w:rsidRPr="005626CA" w:rsidRDefault="005626CA" w:rsidP="00A878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5626CA" w:rsidRPr="005626CA" w:rsidRDefault="005626CA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8782F" w:rsidRPr="002704A7" w:rsidTr="00AD3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A8782F" w:rsidRDefault="00A8782F" w:rsidP="00A8782F">
            <w:pPr>
              <w:pStyle w:val="ListParagraph"/>
              <w:jc w:val="right"/>
            </w:pPr>
            <w:r>
              <w:t xml:space="preserve">Total: </w:t>
            </w:r>
          </w:p>
        </w:tc>
        <w:tc>
          <w:tcPr>
            <w:tcW w:w="2519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2D6581">
            <w:r>
              <w:t>Criteria</w:t>
            </w:r>
          </w:p>
        </w:tc>
        <w:tc>
          <w:tcPr>
            <w:tcW w:w="2673" w:type="dxa"/>
          </w:tcPr>
          <w:p w:rsidR="003B1F65" w:rsidRDefault="003B1F65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8782F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8782F" w:rsidRDefault="003B1F65" w:rsidP="00A87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82F">
              <w:t>Scoring</w:t>
            </w:r>
          </w:p>
        </w:tc>
        <w:tc>
          <w:tcPr>
            <w:tcW w:w="2547" w:type="dxa"/>
          </w:tcPr>
          <w:p w:rsidR="003B1F65" w:rsidRDefault="003B1F65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8782F" w:rsidRDefault="00A8782F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F51E71">
              <w:t>4</w:t>
            </w:r>
            <w:bookmarkStart w:id="0" w:name="_GoBack"/>
            <w:bookmarkEnd w:id="0"/>
            <w:r w:rsidR="005626CA">
              <w:t>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Pr="002704A7" w:rsidRDefault="003B1F65" w:rsidP="00EC042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lastRenderedPageBreak/>
              <w:t>Do MARC records have to be loaded on a recurring schedule after the initial load?</w:t>
            </w:r>
            <w:proofErr w:type="gramEnd"/>
          </w:p>
        </w:tc>
        <w:tc>
          <w:tcPr>
            <w:tcW w:w="2673" w:type="dxa"/>
          </w:tcPr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3B1F65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  <w:r w:rsidR="004567EF">
              <w:t xml:space="preserve"> If unknown, select yes to indicate research.</w:t>
            </w:r>
          </w:p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:rsidR="00D04095" w:rsidRDefault="00D04095" w:rsidP="00A878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EC042C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EC042C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Pr="001A6FE9" w:rsidRDefault="003B1F65" w:rsidP="002D6581">
            <w:pPr>
              <w:rPr>
                <w:b w:val="0"/>
              </w:rPr>
            </w:pPr>
            <w:r>
              <w:rPr>
                <w:b w:val="0"/>
              </w:rPr>
              <w:t xml:space="preserve">Do MARC records have to </w:t>
            </w:r>
            <w:proofErr w:type="gramStart"/>
            <w:r>
              <w:rPr>
                <w:b w:val="0"/>
              </w:rPr>
              <w:t>be deleted</w:t>
            </w:r>
            <w:proofErr w:type="gramEnd"/>
            <w:r>
              <w:rPr>
                <w:b w:val="0"/>
              </w:rPr>
              <w:t xml:space="preserve"> on a recurring schedule?</w:t>
            </w:r>
          </w:p>
        </w:tc>
        <w:tc>
          <w:tcPr>
            <w:tcW w:w="2673" w:type="dxa"/>
          </w:tcPr>
          <w:p w:rsidR="003B1F65" w:rsidRPr="002704A7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3B1F65" w:rsidRDefault="003B1F65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  <w:r w:rsidR="00A8782F">
              <w:t xml:space="preserve"> If unknown, select yes to indicate research.</w:t>
            </w:r>
          </w:p>
        </w:tc>
        <w:tc>
          <w:tcPr>
            <w:tcW w:w="2374" w:type="dxa"/>
          </w:tcPr>
          <w:p w:rsidR="00D04095" w:rsidRDefault="00D04095" w:rsidP="00A878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A8782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3B1F65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82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8782F" w:rsidRDefault="00A8782F" w:rsidP="002D6581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8782F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8782F" w:rsidRPr="002704A7" w:rsidRDefault="00A8782F" w:rsidP="00A878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8782F" w:rsidRPr="002704A7" w:rsidRDefault="00A8782F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  <w:r>
              <w:rPr>
                <w:b w:val="0"/>
              </w:rPr>
              <w:t xml:space="preserve">Do MARC records have to </w:t>
            </w:r>
            <w:proofErr w:type="gramStart"/>
            <w:r>
              <w:rPr>
                <w:b w:val="0"/>
              </w:rPr>
              <w:t>be merged</w:t>
            </w:r>
            <w:proofErr w:type="gramEnd"/>
            <w:r>
              <w:rPr>
                <w:b w:val="0"/>
              </w:rPr>
              <w:t xml:space="preserve"> on a recurring schedule?</w:t>
            </w: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4567EF" w:rsidRDefault="004567EF" w:rsidP="004567E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4567EF" w:rsidRPr="002704A7" w:rsidRDefault="004567EF" w:rsidP="004567E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7EF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4567EF" w:rsidRDefault="004567EF" w:rsidP="004567EF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4567EF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4567EF" w:rsidRPr="002704A7" w:rsidRDefault="004567EF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4567EF" w:rsidRPr="002704A7" w:rsidRDefault="004567EF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6CA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5626CA" w:rsidRDefault="005626CA" w:rsidP="004567EF">
            <w:pPr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5626CA" w:rsidRPr="002704A7" w:rsidRDefault="005626CA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5626CA" w:rsidRDefault="005626CA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highest number for previous responses as all is unknown and 9 if MARC records </w:t>
            </w:r>
            <w:proofErr w:type="gramStart"/>
            <w:r>
              <w:t>cannot be loaded</w:t>
            </w:r>
            <w:proofErr w:type="gramEnd"/>
            <w:r>
              <w:t>. If records can be loaded, assign 0.</w:t>
            </w:r>
          </w:p>
        </w:tc>
        <w:tc>
          <w:tcPr>
            <w:tcW w:w="2374" w:type="dxa"/>
          </w:tcPr>
          <w:p w:rsidR="005626CA" w:rsidRDefault="005626CA" w:rsidP="004567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547" w:type="dxa"/>
          </w:tcPr>
          <w:p w:rsidR="005626CA" w:rsidRPr="002704A7" w:rsidRDefault="005626CA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61CC" w:rsidRPr="002704A7" w:rsidTr="00AD3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5261CC" w:rsidRDefault="005261CC" w:rsidP="005261CC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547" w:type="dxa"/>
          </w:tcPr>
          <w:p w:rsidR="005261CC" w:rsidRPr="002704A7" w:rsidRDefault="005261CC" w:rsidP="0045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lastRenderedPageBreak/>
        <w:t xml:space="preserve">Total Score: </w:t>
      </w:r>
      <w:r w:rsidR="00E941AB">
        <w:t>34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E941AB" w:rsidTr="00E9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E941AB" w:rsidRDefault="00E941AB" w:rsidP="002D6581">
            <w:r>
              <w:t>Evaluation Stage</w:t>
            </w:r>
          </w:p>
        </w:tc>
        <w:tc>
          <w:tcPr>
            <w:tcW w:w="4323" w:type="dxa"/>
          </w:tcPr>
          <w:p w:rsidR="00E941AB" w:rsidRDefault="00E941AB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E941AB" w:rsidRDefault="00E941AB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E941AB" w:rsidTr="00E9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E941AB" w:rsidRDefault="00E941AB" w:rsidP="002D6581">
            <w:r>
              <w:t>Pre-processing evaluation</w:t>
            </w:r>
          </w:p>
        </w:tc>
        <w:tc>
          <w:tcPr>
            <w:tcW w:w="4323" w:type="dxa"/>
          </w:tcPr>
          <w:p w:rsidR="00E941AB" w:rsidRDefault="00E941AB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108" w:type="dxa"/>
          </w:tcPr>
          <w:p w:rsidR="00E941AB" w:rsidRDefault="00E941AB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E941AB" w:rsidTr="00E94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E941AB" w:rsidRDefault="00E941AB" w:rsidP="002D6581">
            <w:r>
              <w:t>Initial load evaluation</w:t>
            </w:r>
          </w:p>
        </w:tc>
        <w:tc>
          <w:tcPr>
            <w:tcW w:w="4323" w:type="dxa"/>
          </w:tcPr>
          <w:p w:rsidR="00E941AB" w:rsidRDefault="00E941AB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8" w:type="dxa"/>
          </w:tcPr>
          <w:p w:rsidR="00E941AB" w:rsidRDefault="00E941AB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941AB" w:rsidTr="00E9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E941AB" w:rsidRDefault="00E941AB" w:rsidP="002D6581">
            <w:r>
              <w:t>Post initial load evaluation</w:t>
            </w:r>
          </w:p>
        </w:tc>
        <w:tc>
          <w:tcPr>
            <w:tcW w:w="4323" w:type="dxa"/>
          </w:tcPr>
          <w:p w:rsidR="00E941AB" w:rsidRDefault="00E941AB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08" w:type="dxa"/>
          </w:tcPr>
          <w:p w:rsidR="00E941AB" w:rsidRDefault="00E941AB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E941AB">
        <w:t xml:space="preserve"> (Minutes)</w:t>
      </w:r>
      <w:r>
        <w:t xml:space="preserve">: </w:t>
      </w:r>
      <w:r w:rsidR="00AD3AD4">
        <w:t>20</w:t>
      </w:r>
      <w:r w:rsidR="00E941AB">
        <w:t>0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AD3AD4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E941AB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E941AB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2D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2D6581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2D6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2D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2D6581">
            <w:r>
              <w:t>Pre-processing evaluation</w:t>
            </w:r>
          </w:p>
        </w:tc>
        <w:tc>
          <w:tcPr>
            <w:tcW w:w="6475" w:type="dxa"/>
          </w:tcPr>
          <w:p w:rsidR="00F65762" w:rsidRDefault="00F65762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2D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2D6581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2D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2D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2D6581">
            <w:r>
              <w:t>Post initial load evaluation</w:t>
            </w:r>
          </w:p>
        </w:tc>
        <w:tc>
          <w:tcPr>
            <w:tcW w:w="6475" w:type="dxa"/>
          </w:tcPr>
          <w:p w:rsidR="00F65762" w:rsidRDefault="00E941AB" w:rsidP="002D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refers to the time to handle any ongoing batch loads.</w:t>
            </w: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B18A8"/>
    <w:multiLevelType w:val="hybridMultilevel"/>
    <w:tmpl w:val="218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3FFA"/>
    <w:multiLevelType w:val="hybridMultilevel"/>
    <w:tmpl w:val="2722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D43A7"/>
    <w:multiLevelType w:val="hybridMultilevel"/>
    <w:tmpl w:val="1BCC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0"/>
    <w:rsid w:val="000C3510"/>
    <w:rsid w:val="001404F8"/>
    <w:rsid w:val="0014719A"/>
    <w:rsid w:val="001A6FE9"/>
    <w:rsid w:val="002704A7"/>
    <w:rsid w:val="002D6581"/>
    <w:rsid w:val="002E431A"/>
    <w:rsid w:val="00323E13"/>
    <w:rsid w:val="0035304F"/>
    <w:rsid w:val="003A0C53"/>
    <w:rsid w:val="003B1F65"/>
    <w:rsid w:val="004308DB"/>
    <w:rsid w:val="00432369"/>
    <w:rsid w:val="00433054"/>
    <w:rsid w:val="004567EF"/>
    <w:rsid w:val="005261CC"/>
    <w:rsid w:val="005626CA"/>
    <w:rsid w:val="0056676F"/>
    <w:rsid w:val="00655745"/>
    <w:rsid w:val="006623D4"/>
    <w:rsid w:val="00734E1B"/>
    <w:rsid w:val="00805896"/>
    <w:rsid w:val="008747E2"/>
    <w:rsid w:val="0088521A"/>
    <w:rsid w:val="008F5C86"/>
    <w:rsid w:val="00904B29"/>
    <w:rsid w:val="00932B23"/>
    <w:rsid w:val="009A318C"/>
    <w:rsid w:val="00A8782F"/>
    <w:rsid w:val="00A93A8A"/>
    <w:rsid w:val="00AA13DE"/>
    <w:rsid w:val="00AD3AD4"/>
    <w:rsid w:val="00B913CD"/>
    <w:rsid w:val="00BE3264"/>
    <w:rsid w:val="00BF6C54"/>
    <w:rsid w:val="00C14DA6"/>
    <w:rsid w:val="00C41CE9"/>
    <w:rsid w:val="00C7526A"/>
    <w:rsid w:val="00CB0BE2"/>
    <w:rsid w:val="00D039A9"/>
    <w:rsid w:val="00D04095"/>
    <w:rsid w:val="00DF0C1E"/>
    <w:rsid w:val="00E627C0"/>
    <w:rsid w:val="00E941AB"/>
    <w:rsid w:val="00EB3D8E"/>
    <w:rsid w:val="00EC042C"/>
    <w:rsid w:val="00ED3ED3"/>
    <w:rsid w:val="00EE4FF7"/>
    <w:rsid w:val="00F349B6"/>
    <w:rsid w:val="00F51E71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5CF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E4A49746.dotm</Template>
  <TotalTime>255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17</cp:revision>
  <dcterms:created xsi:type="dcterms:W3CDTF">2019-07-09T16:42:00Z</dcterms:created>
  <dcterms:modified xsi:type="dcterms:W3CDTF">2019-07-12T13:14:00Z</dcterms:modified>
</cp:coreProperties>
</file>