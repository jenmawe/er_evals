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C0" w:rsidRDefault="0088521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Electronic Resources Evaluation </w:t>
      </w:r>
      <w:proofErr w:type="gramStart"/>
      <w:r>
        <w:rPr>
          <w:b/>
          <w:sz w:val="36"/>
          <w:szCs w:val="36"/>
        </w:rPr>
        <w:t>Between</w:t>
      </w:r>
      <w:proofErr w:type="gramEnd"/>
      <w:r>
        <w:rPr>
          <w:b/>
          <w:sz w:val="36"/>
          <w:szCs w:val="36"/>
        </w:rPr>
        <w:t xml:space="preserve"> Vendor and OCLC KB</w:t>
      </w:r>
    </w:p>
    <w:p w:rsidR="00E627C0" w:rsidRDefault="00E627C0"/>
    <w:p w:rsidR="00E627C0" w:rsidRDefault="00E627C0"/>
    <w:tbl>
      <w:tblPr>
        <w:tblStyle w:val="a"/>
        <w:tblW w:w="134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1620"/>
        <w:gridCol w:w="75"/>
        <w:gridCol w:w="1695"/>
        <w:gridCol w:w="6465"/>
      </w:tblGrid>
      <w:tr w:rsidR="00E627C0">
        <w:trPr>
          <w:trHeight w:val="420"/>
        </w:trPr>
        <w:tc>
          <w:tcPr>
            <w:tcW w:w="13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 w:rsidP="00755F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Resource Name:</w:t>
            </w:r>
            <w:r w:rsidR="00EB3D8E">
              <w:rPr>
                <w:b/>
              </w:rPr>
              <w:t xml:space="preserve"> </w:t>
            </w:r>
            <w:r w:rsidR="00755F57">
              <w:rPr>
                <w:b/>
              </w:rPr>
              <w:t>Early Arabic Printed Books</w:t>
            </w:r>
          </w:p>
        </w:tc>
      </w:tr>
      <w:tr w:rsidR="00E627C0">
        <w:trPr>
          <w:trHeight w:val="420"/>
        </w:trPr>
        <w:tc>
          <w:tcPr>
            <w:tcW w:w="13485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Final Evaluation:</w:t>
            </w:r>
          </w:p>
          <w:p w:rsidR="00ED3ED3" w:rsidRDefault="00ED3ED3" w:rsidP="00755F57">
            <w:pPr>
              <w:widowControl w:val="0"/>
              <w:spacing w:line="240" w:lineRule="auto"/>
            </w:pPr>
          </w:p>
        </w:tc>
      </w:tr>
      <w:tr w:rsidR="00E627C0">
        <w:trPr>
          <w:trHeight w:val="420"/>
        </w:trPr>
        <w:tc>
          <w:tcPr>
            <w:tcW w:w="13485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</w:tr>
      <w:tr w:rsidR="00E627C0">
        <w:trPr>
          <w:trHeight w:val="420"/>
        </w:trPr>
        <w:tc>
          <w:tcPr>
            <w:tcW w:w="134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Steps:</w:t>
            </w:r>
            <w:r w:rsidR="00734E1B">
              <w:rPr>
                <w:b/>
              </w:rPr>
              <w:t xml:space="preserve"> </w:t>
            </w:r>
          </w:p>
          <w:p w:rsidR="00734E1B" w:rsidRDefault="00023180" w:rsidP="0002318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Remove records in Aleph</w:t>
            </w:r>
          </w:p>
          <w:p w:rsidR="00023180" w:rsidRDefault="00023180" w:rsidP="0002318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Prepare documentation</w:t>
            </w:r>
          </w:p>
          <w:p w:rsidR="00023180" w:rsidRPr="00023180" w:rsidRDefault="00023180" w:rsidP="0002318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Load</w:t>
            </w:r>
          </w:p>
          <w:p w:rsidR="00D82E78" w:rsidRPr="00D82E78" w:rsidRDefault="00D82E78" w:rsidP="00D82E7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627C0">
        <w:tc>
          <w:tcPr>
            <w:tcW w:w="3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Vendor</w:t>
            </w:r>
          </w:p>
        </w:tc>
        <w:tc>
          <w:tcPr>
            <w:tcW w:w="177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OCLC KB</w:t>
            </w:r>
          </w:p>
        </w:tc>
        <w:tc>
          <w:tcPr>
            <w:tcW w:w="64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Is this a static or growing collection (i.e. will there only be updates or will new titles </w:t>
            </w:r>
            <w:proofErr w:type="gramStart"/>
            <w:r>
              <w:t>be added</w:t>
            </w:r>
            <w:proofErr w:type="gramEnd"/>
            <w:r>
              <w:t>)?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r>
              <w:t>Growing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r>
              <w:t>Growing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The vendor sends records to OCLC which are available through FTP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Are there MARC records available?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0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65A" w:rsidRDefault="007E2687">
            <w:pPr>
              <w:widowControl w:val="0"/>
              <w:spacing w:line="240" w:lineRule="auto"/>
            </w:pPr>
            <w:r>
              <w:t>OCLC FTP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Is it easy to find the MARC records?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proofErr w:type="gramStart"/>
            <w:r>
              <w:t>It’s</w:t>
            </w:r>
            <w:proofErr w:type="gramEnd"/>
            <w:r>
              <w:t xml:space="preserve"> necessary to contact the vendor who will provide instructions on how to access FTP.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How do you acquire the set for the MARC records?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C54" w:rsidRDefault="00DF065A" w:rsidP="00BF6C54">
            <w:pPr>
              <w:widowControl w:val="0"/>
              <w:spacing w:line="240" w:lineRule="auto"/>
            </w:pPr>
            <w:r>
              <w:t>Download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Download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From FTP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Are the MARC records free?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A879C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Is there any supporting documentation on the MARC </w:t>
            </w:r>
            <w:r>
              <w:lastRenderedPageBreak/>
              <w:t>records?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>
            <w:pPr>
              <w:widowControl w:val="0"/>
              <w:spacing w:line="240" w:lineRule="auto"/>
            </w:pPr>
            <w:r>
              <w:lastRenderedPageBreak/>
              <w:t>No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Is there an easily identifiable contact information for inquiries about the MARC records?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F065A" w:rsidP="002E431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Contact the vendor for help</w:t>
            </w:r>
          </w:p>
        </w:tc>
      </w:tr>
      <w:tr w:rsidR="00D82E78" w:rsidTr="00D82E78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D82E78">
            <w:pPr>
              <w:widowControl w:val="0"/>
              <w:spacing w:line="240" w:lineRule="auto"/>
            </w:pPr>
            <w:r>
              <w:t xml:space="preserve">Are there any records in Aleph that need to </w:t>
            </w:r>
            <w:proofErr w:type="gramStart"/>
            <w:r>
              <w:t>be considered</w:t>
            </w:r>
            <w:proofErr w:type="gramEnd"/>
            <w:r>
              <w:t xml:space="preserve"> beforehand? If yes, do you need to do any prep work to load this current set?</w:t>
            </w:r>
          </w:p>
        </w:tc>
        <w:tc>
          <w:tcPr>
            <w:tcW w:w="1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7E268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695" w:type="dxa"/>
            <w:shd w:val="clear" w:color="auto" w:fill="auto"/>
          </w:tcPr>
          <w:p w:rsidR="00D82E78" w:rsidRDefault="00D82E78">
            <w:pPr>
              <w:widowControl w:val="0"/>
              <w:spacing w:line="240" w:lineRule="auto"/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7E2687">
            <w:pPr>
              <w:widowControl w:val="0"/>
              <w:spacing w:line="240" w:lineRule="auto"/>
            </w:pPr>
            <w:r>
              <w:t>Need collection and load code</w:t>
            </w:r>
          </w:p>
        </w:tc>
      </w:tr>
      <w:tr w:rsidR="00D82E78" w:rsidTr="00D82E78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D82E78">
            <w:pPr>
              <w:widowControl w:val="0"/>
              <w:spacing w:line="240" w:lineRule="auto"/>
            </w:pPr>
            <w:r>
              <w:t xml:space="preserve">How many records are available from the vendor and OCLC KB? </w:t>
            </w:r>
          </w:p>
        </w:tc>
        <w:tc>
          <w:tcPr>
            <w:tcW w:w="1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7E2687">
            <w:pPr>
              <w:widowControl w:val="0"/>
              <w:spacing w:line="240" w:lineRule="auto"/>
            </w:pPr>
            <w:r>
              <w:t>5552</w:t>
            </w:r>
          </w:p>
        </w:tc>
        <w:tc>
          <w:tcPr>
            <w:tcW w:w="1695" w:type="dxa"/>
            <w:shd w:val="clear" w:color="auto" w:fill="auto"/>
          </w:tcPr>
          <w:p w:rsidR="00D82E78" w:rsidRDefault="007E2687">
            <w:pPr>
              <w:widowControl w:val="0"/>
              <w:spacing w:line="240" w:lineRule="auto"/>
            </w:pPr>
            <w:r>
              <w:t>5552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E78" w:rsidRDefault="00D82E78">
            <w:pPr>
              <w:widowControl w:val="0"/>
              <w:spacing w:line="240" w:lineRule="auto"/>
            </w:pPr>
          </w:p>
        </w:tc>
      </w:tr>
      <w:tr w:rsidR="00E627C0">
        <w:trPr>
          <w:trHeight w:val="420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How many records should we have access to according to the vendor?</w:t>
            </w:r>
          </w:p>
        </w:tc>
        <w:tc>
          <w:tcPr>
            <w:tcW w:w="33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r>
              <w:t>Unknown.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What is the file format of the file for the set of records (xml, </w:t>
            </w:r>
            <w:proofErr w:type="spellStart"/>
            <w:r>
              <w:t>mrc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xsls</w:t>
            </w:r>
            <w:proofErr w:type="spellEnd"/>
            <w:proofErr w:type="gramEnd"/>
            <w:r>
              <w:t>)?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proofErr w:type="spellStart"/>
            <w:r>
              <w:t>mrc</w:t>
            </w:r>
            <w:proofErr w:type="spellEnd"/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proofErr w:type="spellStart"/>
            <w:r>
              <w:t>mrc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Do records meet minimal MARC quality?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Is there a known and recognizable data match point?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D82E7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Vendor number in 001. There are also OCLC numbers.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Are there </w:t>
            </w:r>
            <w:proofErr w:type="spellStart"/>
            <w:r>
              <w:t>urls</w:t>
            </w:r>
            <w:proofErr w:type="spellEnd"/>
            <w:r>
              <w:t>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E2687">
            <w:pPr>
              <w:widowControl w:val="0"/>
              <w:spacing w:line="240" w:lineRule="auto"/>
            </w:pPr>
            <w:r>
              <w:t>1 / record for every record</w:t>
            </w:r>
            <w:bookmarkStart w:id="0" w:name="_GoBack"/>
            <w:bookmarkEnd w:id="0"/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Do records have 1 </w:t>
            </w:r>
            <w:proofErr w:type="spellStart"/>
            <w:r>
              <w:t>url</w:t>
            </w:r>
            <w:proofErr w:type="spellEnd"/>
            <w:r>
              <w:t xml:space="preserve"> to the resource or several?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498" w:rsidRDefault="00764498">
            <w:pPr>
              <w:widowControl w:val="0"/>
              <w:spacing w:line="240" w:lineRule="auto"/>
            </w:pPr>
            <w:r>
              <w:t>yes</w:t>
            </w:r>
          </w:p>
          <w:p w:rsidR="00E627C0" w:rsidRPr="00764498" w:rsidRDefault="00E627C0" w:rsidP="00764498">
            <w:pPr>
              <w:jc w:val="center"/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>Link to webpage for resource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Are the </w:t>
            </w:r>
            <w:proofErr w:type="spellStart"/>
            <w:r>
              <w:t>urls</w:t>
            </w:r>
            <w:proofErr w:type="spellEnd"/>
            <w:r>
              <w:t xml:space="preserve"> to the resource the same between the vendor and OCLC?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4C769F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urls</w:t>
            </w:r>
            <w:proofErr w:type="spellEnd"/>
            <w:r>
              <w:t xml:space="preserve"> </w:t>
            </w:r>
            <w:proofErr w:type="gramStart"/>
            <w:r>
              <w:t>have been updated</w:t>
            </w:r>
            <w:proofErr w:type="gramEnd"/>
            <w:r>
              <w:t xml:space="preserve"> since they were last loaded.</w:t>
            </w:r>
            <w:r w:rsidR="0088521A">
              <w:t xml:space="preserve"> 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Do the </w:t>
            </w:r>
            <w:proofErr w:type="spellStart"/>
            <w:r>
              <w:t>urls</w:t>
            </w:r>
            <w:proofErr w:type="spellEnd"/>
            <w:r>
              <w:t xml:space="preserve"> lead to the resource? </w:t>
            </w:r>
            <w:r>
              <w:lastRenderedPageBreak/>
              <w:t xml:space="preserve">Are there incorrect </w:t>
            </w:r>
            <w:proofErr w:type="spellStart"/>
            <w:r>
              <w:t>urls</w:t>
            </w:r>
            <w:proofErr w:type="spellEnd"/>
            <w:r>
              <w:t>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564445">
            <w:pPr>
              <w:widowControl w:val="0"/>
              <w:spacing w:line="240" w:lineRule="auto"/>
            </w:pPr>
            <w:r>
              <w:lastRenderedPageBreak/>
              <w:t>yes</w:t>
            </w: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564445">
            <w:pPr>
              <w:widowControl w:val="0"/>
              <w:spacing w:line="240" w:lineRule="auto"/>
            </w:pPr>
            <w:r>
              <w:t>Sampled a couple and they are fine.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Are the title lists the same between the vendor and OCLC sets?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023180">
            <w:pPr>
              <w:widowControl w:val="0"/>
              <w:spacing w:line="240" w:lineRule="auto"/>
            </w:pPr>
            <w:r>
              <w:t xml:space="preserve">There are some differences but there is overlap. The vendor records make use of |h more so than the OCLC </w:t>
            </w:r>
            <w:proofErr w:type="gramStart"/>
            <w:r>
              <w:t>set which</w:t>
            </w:r>
            <w:proofErr w:type="gramEnd"/>
            <w:r>
              <w:t xml:space="preserve"> is causing some differences.</w:t>
            </w:r>
          </w:p>
        </w:tc>
      </w:tr>
      <w:tr w:rsidR="00E627C0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>What is the level of difficulty to prepare the set to be loaded into the system?</w:t>
            </w:r>
            <w:r w:rsidR="0035304F"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E627C0">
            <w:pPr>
              <w:widowControl w:val="0"/>
              <w:spacing w:line="240" w:lineRule="auto"/>
            </w:pPr>
          </w:p>
        </w:tc>
        <w:tc>
          <w:tcPr>
            <w:tcW w:w="1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764498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7C0" w:rsidRDefault="0088521A">
            <w:pPr>
              <w:widowControl w:val="0"/>
              <w:spacing w:line="240" w:lineRule="auto"/>
            </w:pPr>
            <w:r>
              <w:t xml:space="preserve">Low, Medium, High, and Very High refer to the amount of time and effort </w:t>
            </w:r>
            <w:proofErr w:type="gramStart"/>
            <w:r>
              <w:t>is needed</w:t>
            </w:r>
            <w:proofErr w:type="gramEnd"/>
            <w:r>
              <w:t xml:space="preserve"> to prepare the file to be batch imported.</w:t>
            </w:r>
          </w:p>
          <w:p w:rsidR="00E627C0" w:rsidRDefault="00E627C0">
            <w:pPr>
              <w:widowControl w:val="0"/>
              <w:spacing w:line="240" w:lineRule="auto"/>
            </w:pPr>
          </w:p>
          <w:p w:rsidR="00E627C0" w:rsidRDefault="0088521A">
            <w:pPr>
              <w:widowControl w:val="0"/>
              <w:spacing w:line="240" w:lineRule="auto"/>
            </w:pPr>
            <w:r>
              <w:rPr>
                <w:b/>
              </w:rPr>
              <w:t>Low</w:t>
            </w:r>
            <w:r>
              <w:t xml:space="preserve">: Requires minimal difficulty. Can use tasks already created in MarcEdit. Regular updates </w:t>
            </w:r>
            <w:proofErr w:type="gramStart"/>
            <w:r>
              <w:t>can be scheduled</w:t>
            </w:r>
            <w:proofErr w:type="gramEnd"/>
            <w:r>
              <w:t xml:space="preserve">. An example is </w:t>
            </w:r>
            <w:proofErr w:type="spellStart"/>
            <w:r>
              <w:t>eDuke’s</w:t>
            </w:r>
            <w:proofErr w:type="spellEnd"/>
            <w:r>
              <w:t xml:space="preserve"> Latin American Studies.</w:t>
            </w:r>
          </w:p>
          <w:p w:rsidR="00E627C0" w:rsidRDefault="00E627C0">
            <w:pPr>
              <w:widowControl w:val="0"/>
              <w:spacing w:line="240" w:lineRule="auto"/>
            </w:pPr>
          </w:p>
          <w:p w:rsidR="00E627C0" w:rsidRDefault="0088521A">
            <w:pPr>
              <w:widowControl w:val="0"/>
              <w:spacing w:line="240" w:lineRule="auto"/>
            </w:pPr>
            <w:r>
              <w:rPr>
                <w:b/>
              </w:rPr>
              <w:t>Medium</w:t>
            </w:r>
            <w:r>
              <w:t xml:space="preserve">: The set requires some cleanup and manipulation. An existing task in MarcEdit </w:t>
            </w:r>
            <w:proofErr w:type="gramStart"/>
            <w:r>
              <w:t>can be applied</w:t>
            </w:r>
            <w:proofErr w:type="gramEnd"/>
            <w:r>
              <w:t xml:space="preserve"> with a couple of added touch ups to the set. Regular updates </w:t>
            </w:r>
            <w:proofErr w:type="gramStart"/>
            <w:r>
              <w:t>can be scheduled</w:t>
            </w:r>
            <w:proofErr w:type="gramEnd"/>
            <w:r>
              <w:t>. An example is Film Platform.</w:t>
            </w:r>
          </w:p>
          <w:p w:rsidR="00E627C0" w:rsidRDefault="00E627C0">
            <w:pPr>
              <w:widowControl w:val="0"/>
              <w:spacing w:line="240" w:lineRule="auto"/>
            </w:pPr>
          </w:p>
          <w:p w:rsidR="00E627C0" w:rsidRDefault="0088521A">
            <w:pPr>
              <w:widowControl w:val="0"/>
              <w:spacing w:line="240" w:lineRule="auto"/>
            </w:pPr>
            <w:r>
              <w:rPr>
                <w:b/>
              </w:rPr>
              <w:t>High</w:t>
            </w:r>
            <w:r>
              <w:t xml:space="preserve">: The set requires significant cleanup and prep. New tasks need to </w:t>
            </w:r>
            <w:proofErr w:type="gramStart"/>
            <w:r>
              <w:t>be created</w:t>
            </w:r>
            <w:proofErr w:type="gramEnd"/>
            <w:r>
              <w:t xml:space="preserve"> in MarcEdit to deal with the discrepancies. A script might have to </w:t>
            </w:r>
            <w:proofErr w:type="gramStart"/>
            <w:r>
              <w:t>be written</w:t>
            </w:r>
            <w:proofErr w:type="gramEnd"/>
            <w:r>
              <w:t xml:space="preserve"> to test </w:t>
            </w:r>
            <w:proofErr w:type="spellStart"/>
            <w:r>
              <w:t>urls</w:t>
            </w:r>
            <w:proofErr w:type="spellEnd"/>
            <w:r>
              <w:t xml:space="preserve">. Regular updates </w:t>
            </w:r>
            <w:proofErr w:type="gramStart"/>
            <w:r>
              <w:t>can be scheduled</w:t>
            </w:r>
            <w:proofErr w:type="gramEnd"/>
            <w:r>
              <w:t xml:space="preserve"> and a clear procedure can be created. An example is O’Reilly Safari.</w:t>
            </w:r>
          </w:p>
          <w:p w:rsidR="00E627C0" w:rsidRDefault="00E627C0">
            <w:pPr>
              <w:widowControl w:val="0"/>
              <w:spacing w:line="240" w:lineRule="auto"/>
            </w:pPr>
          </w:p>
          <w:p w:rsidR="00E627C0" w:rsidRDefault="0088521A">
            <w:pPr>
              <w:widowControl w:val="0"/>
              <w:spacing w:line="240" w:lineRule="auto"/>
            </w:pPr>
            <w:r>
              <w:rPr>
                <w:b/>
              </w:rPr>
              <w:t>Very High</w:t>
            </w:r>
            <w:r>
              <w:t xml:space="preserve">: The set requires significant cleanup and manipulation. New tasks need to </w:t>
            </w:r>
            <w:proofErr w:type="gramStart"/>
            <w:r>
              <w:t>be created</w:t>
            </w:r>
            <w:proofErr w:type="gramEnd"/>
            <w:r>
              <w:t xml:space="preserve"> in MarcEdit. Scripts might have to </w:t>
            </w:r>
            <w:proofErr w:type="gramStart"/>
            <w:r>
              <w:t>be written</w:t>
            </w:r>
            <w:proofErr w:type="gramEnd"/>
            <w:r>
              <w:t xml:space="preserve"> to test the </w:t>
            </w:r>
            <w:proofErr w:type="spellStart"/>
            <w:r>
              <w:t>urls</w:t>
            </w:r>
            <w:proofErr w:type="spellEnd"/>
            <w:r>
              <w:t>. The set also needs more manual intervention because of the high level of inconsistency and accuracy. The sets are irregular. An example is TRAIL.</w:t>
            </w:r>
          </w:p>
        </w:tc>
      </w:tr>
    </w:tbl>
    <w:p w:rsidR="00E627C0" w:rsidRDefault="00E627C0"/>
    <w:p w:rsidR="00E627C0" w:rsidRDefault="00E627C0"/>
    <w:sectPr w:rsidR="00E627C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F21"/>
    <w:multiLevelType w:val="hybridMultilevel"/>
    <w:tmpl w:val="D468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D6A25"/>
    <w:multiLevelType w:val="hybridMultilevel"/>
    <w:tmpl w:val="BACE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0"/>
    <w:rsid w:val="00023180"/>
    <w:rsid w:val="002E431A"/>
    <w:rsid w:val="00322B70"/>
    <w:rsid w:val="0035304F"/>
    <w:rsid w:val="003D4AB1"/>
    <w:rsid w:val="004C70E3"/>
    <w:rsid w:val="004C769F"/>
    <w:rsid w:val="00501C00"/>
    <w:rsid w:val="00564445"/>
    <w:rsid w:val="00734E1B"/>
    <w:rsid w:val="00755F57"/>
    <w:rsid w:val="00764498"/>
    <w:rsid w:val="007E2687"/>
    <w:rsid w:val="00817745"/>
    <w:rsid w:val="0088521A"/>
    <w:rsid w:val="009571DB"/>
    <w:rsid w:val="00A879C6"/>
    <w:rsid w:val="00B913CD"/>
    <w:rsid w:val="00BF6C54"/>
    <w:rsid w:val="00D039A9"/>
    <w:rsid w:val="00D82E78"/>
    <w:rsid w:val="00DF065A"/>
    <w:rsid w:val="00E627C0"/>
    <w:rsid w:val="00EB3D8E"/>
    <w:rsid w:val="00ED3ED3"/>
    <w:rsid w:val="00E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800B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62A19DDF.dotm</Template>
  <TotalTime>52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2019-07-08T16:16:00Z</dcterms:created>
  <dcterms:modified xsi:type="dcterms:W3CDTF">2019-07-08T20:27:00Z</dcterms:modified>
</cp:coreProperties>
</file>