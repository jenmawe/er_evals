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8F1" w:rsidRDefault="008076BD">
      <w:pPr>
        <w:pStyle w:val="Heading1"/>
        <w:spacing w:before="0" w:after="0"/>
        <w:jc w:val="center"/>
      </w:pPr>
      <w:r>
        <w:t>Electronic Resources Evaluation</w:t>
      </w:r>
    </w:p>
    <w:p w:rsidR="00F168F1" w:rsidRDefault="008076BD">
      <w:pPr>
        <w:pStyle w:val="Heading1"/>
        <w:spacing w:before="0" w:after="0"/>
        <w:jc w:val="center"/>
      </w:pPr>
      <w:r>
        <w:t>For Batch Loading Bibliographic Metadata Sets</w:t>
      </w:r>
    </w:p>
    <w:p w:rsidR="00F168F1" w:rsidRDefault="008076BD">
      <w:pPr>
        <w:pStyle w:val="Heading2"/>
        <w:rPr>
          <w:b/>
        </w:rPr>
      </w:pPr>
      <w:r>
        <w:rPr>
          <w:b/>
        </w:rPr>
        <w:t>General Information</w:t>
      </w:r>
    </w:p>
    <w:tbl>
      <w:tblPr>
        <w:tblStyle w:val="a0"/>
        <w:tblW w:w="1295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00" w:firstRow="0" w:lastRow="0" w:firstColumn="0" w:lastColumn="0" w:noHBand="0" w:noVBand="1"/>
      </w:tblPr>
      <w:tblGrid>
        <w:gridCol w:w="4496"/>
        <w:gridCol w:w="8454"/>
      </w:tblGrid>
      <w:tr w:rsidR="00F168F1">
        <w:tc>
          <w:tcPr>
            <w:tcW w:w="4496" w:type="dxa"/>
          </w:tcPr>
          <w:p w:rsidR="00F168F1" w:rsidRDefault="008076BD">
            <w:pPr>
              <w:rPr>
                <w:b/>
              </w:rPr>
            </w:pPr>
            <w:r>
              <w:rPr>
                <w:b/>
              </w:rPr>
              <w:t>Electronic Resource Name:</w:t>
            </w:r>
          </w:p>
        </w:tc>
        <w:tc>
          <w:tcPr>
            <w:tcW w:w="8454" w:type="dxa"/>
          </w:tcPr>
          <w:p w:rsidR="00F168F1" w:rsidRDefault="00D12BD2">
            <w:r>
              <w:t>Nineteenth Century Collections Online: Photography Collection</w:t>
            </w:r>
          </w:p>
        </w:tc>
      </w:tr>
      <w:tr w:rsidR="00F168F1">
        <w:tc>
          <w:tcPr>
            <w:tcW w:w="4496" w:type="dxa"/>
          </w:tcPr>
          <w:p w:rsidR="00F168F1" w:rsidRDefault="008076BD">
            <w:pPr>
              <w:rPr>
                <w:b/>
              </w:rPr>
            </w:pPr>
            <w:r>
              <w:rPr>
                <w:b/>
              </w:rPr>
              <w:t>CORAL Reference Number:</w:t>
            </w:r>
          </w:p>
        </w:tc>
        <w:tc>
          <w:tcPr>
            <w:tcW w:w="8454" w:type="dxa"/>
          </w:tcPr>
          <w:p w:rsidR="00F168F1" w:rsidRDefault="00D12BD2">
            <w:r>
              <w:t>238</w:t>
            </w:r>
          </w:p>
        </w:tc>
      </w:tr>
    </w:tbl>
    <w:p w:rsidR="00F168F1" w:rsidRDefault="008076BD">
      <w:pPr>
        <w:pStyle w:val="Heading2"/>
        <w:rPr>
          <w:b/>
        </w:rPr>
      </w:pPr>
      <w:r>
        <w:rPr>
          <w:b/>
        </w:rPr>
        <w:t>Pre-processing Evaluation</w:t>
      </w:r>
    </w:p>
    <w:tbl>
      <w:tblPr>
        <w:tblStyle w:val="a1"/>
        <w:tblW w:w="1295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2654"/>
        <w:gridCol w:w="2508"/>
        <w:gridCol w:w="2781"/>
        <w:gridCol w:w="2660"/>
        <w:gridCol w:w="2347"/>
      </w:tblGrid>
      <w:tr w:rsidR="00F168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F168F1" w:rsidRDefault="008076BD">
            <w:r>
              <w:t>Criteria</w:t>
            </w:r>
          </w:p>
        </w:tc>
        <w:tc>
          <w:tcPr>
            <w:tcW w:w="2508" w:type="dxa"/>
          </w:tcPr>
          <w:p w:rsidR="00F168F1" w:rsidRDefault="00807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2781" w:type="dxa"/>
          </w:tcPr>
          <w:p w:rsidR="00F168F1" w:rsidRDefault="00807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Guide</w:t>
            </w:r>
          </w:p>
        </w:tc>
        <w:tc>
          <w:tcPr>
            <w:tcW w:w="2660" w:type="dxa"/>
          </w:tcPr>
          <w:p w:rsidR="00F168F1" w:rsidRDefault="00807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Scoring</w:t>
            </w:r>
          </w:p>
        </w:tc>
        <w:tc>
          <w:tcPr>
            <w:tcW w:w="2347" w:type="dxa"/>
          </w:tcPr>
          <w:p w:rsidR="00F168F1" w:rsidRDefault="00807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  <w:p w:rsidR="00F168F1" w:rsidRDefault="00807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(Max Score: 50)</w:t>
            </w:r>
          </w:p>
        </w:tc>
      </w:tr>
      <w:tr w:rsidR="00F16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F168F1" w:rsidRDefault="008076BD">
            <w:r>
              <w:rPr>
                <w:b w:val="0"/>
              </w:rPr>
              <w:t>Are there MARC records available?</w:t>
            </w:r>
          </w:p>
        </w:tc>
        <w:tc>
          <w:tcPr>
            <w:tcW w:w="2508" w:type="dxa"/>
          </w:tcPr>
          <w:p w:rsidR="00F168F1" w:rsidRDefault="00D12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F168F1" w:rsidRDefault="00807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</w:t>
            </w:r>
          </w:p>
          <w:p w:rsidR="00F168F1" w:rsidRDefault="00F16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0" w:type="dxa"/>
          </w:tcPr>
          <w:p w:rsidR="00F168F1" w:rsidRDefault="008076B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F168F1" w:rsidRDefault="008076B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F168F1" w:rsidRDefault="0001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16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F168F1" w:rsidRDefault="008076BD">
            <w:r>
              <w:rPr>
                <w:b w:val="0"/>
              </w:rPr>
              <w:t>Are the MARC records freely available?</w:t>
            </w:r>
          </w:p>
        </w:tc>
        <w:tc>
          <w:tcPr>
            <w:tcW w:w="2508" w:type="dxa"/>
          </w:tcPr>
          <w:p w:rsidR="00F168F1" w:rsidRDefault="00D12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F168F1" w:rsidRDefault="00807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there an additional fee for the records? Examples include NAXOS or records created by contract such as DWS.</w:t>
            </w:r>
          </w:p>
        </w:tc>
        <w:tc>
          <w:tcPr>
            <w:tcW w:w="2660" w:type="dxa"/>
          </w:tcPr>
          <w:p w:rsidR="00F168F1" w:rsidRDefault="008076B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F168F1" w:rsidRDefault="008076B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F168F1" w:rsidRDefault="0001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16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F168F1" w:rsidRDefault="008076BD">
            <w:r>
              <w:rPr>
                <w:b w:val="0"/>
              </w:rPr>
              <w:t>Is it easy to find the MARC records?</w:t>
            </w:r>
          </w:p>
        </w:tc>
        <w:tc>
          <w:tcPr>
            <w:tcW w:w="2508" w:type="dxa"/>
          </w:tcPr>
          <w:p w:rsidR="00F168F1" w:rsidRDefault="00D12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No. only through vendor FTP</w:t>
            </w:r>
          </w:p>
        </w:tc>
        <w:tc>
          <w:tcPr>
            <w:tcW w:w="2781" w:type="dxa"/>
          </w:tcPr>
          <w:p w:rsidR="00F168F1" w:rsidRDefault="00807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Easy here means it is possible to find the MARC records from the Vendor site by looking at the site menu or in Collection Manager. </w:t>
            </w:r>
          </w:p>
        </w:tc>
        <w:tc>
          <w:tcPr>
            <w:tcW w:w="2660" w:type="dxa"/>
          </w:tcPr>
          <w:p w:rsidR="00F168F1" w:rsidRDefault="008076B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F168F1" w:rsidRDefault="008076B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F168F1" w:rsidRDefault="0001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16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F168F1" w:rsidRDefault="008076BD">
            <w:r>
              <w:rPr>
                <w:b w:val="0"/>
              </w:rPr>
              <w:lastRenderedPageBreak/>
              <w:t xml:space="preserve">Is there a </w:t>
            </w:r>
            <w:proofErr w:type="spellStart"/>
            <w:r>
              <w:rPr>
                <w:b w:val="0"/>
              </w:rPr>
              <w:t>url</w:t>
            </w:r>
            <w:proofErr w:type="spellEnd"/>
            <w:r>
              <w:rPr>
                <w:b w:val="0"/>
              </w:rPr>
              <w:t xml:space="preserve"> where these MARC records are?</w:t>
            </w:r>
          </w:p>
        </w:tc>
        <w:tc>
          <w:tcPr>
            <w:tcW w:w="2508" w:type="dxa"/>
          </w:tcPr>
          <w:p w:rsidR="00F168F1" w:rsidRDefault="00D12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F168F1" w:rsidRDefault="00807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</w:t>
            </w:r>
            <w:proofErr w:type="gramStart"/>
            <w:r>
              <w:t>Yes</w:t>
            </w:r>
            <w:proofErr w:type="gramEnd"/>
            <w:r>
              <w:t xml:space="preserve"> is for Collection Manager and a Vendor URL. Any other method is no.</w:t>
            </w:r>
          </w:p>
        </w:tc>
        <w:tc>
          <w:tcPr>
            <w:tcW w:w="2660" w:type="dxa"/>
          </w:tcPr>
          <w:p w:rsidR="00F168F1" w:rsidRDefault="008076B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F168F1" w:rsidRDefault="008076B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F168F1" w:rsidRDefault="0001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16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F168F1" w:rsidRDefault="008076BD">
            <w:r>
              <w:rPr>
                <w:b w:val="0"/>
              </w:rPr>
              <w:t>How are the MARC records delivered?</w:t>
            </w:r>
          </w:p>
        </w:tc>
        <w:tc>
          <w:tcPr>
            <w:tcW w:w="2508" w:type="dxa"/>
          </w:tcPr>
          <w:p w:rsidR="00F168F1" w:rsidRDefault="00D12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ftp Vendor</w:t>
            </w:r>
          </w:p>
        </w:tc>
        <w:tc>
          <w:tcPr>
            <w:tcW w:w="2781" w:type="dxa"/>
          </w:tcPr>
          <w:p w:rsidR="00F168F1" w:rsidRDefault="00807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Note down download from vendor, configure OCLC </w:t>
            </w:r>
            <w:proofErr w:type="spellStart"/>
            <w:r>
              <w:t>WorldShare</w:t>
            </w:r>
            <w:proofErr w:type="spellEnd"/>
            <w:r>
              <w:t>, download from FTP, etc.</w:t>
            </w:r>
          </w:p>
        </w:tc>
        <w:tc>
          <w:tcPr>
            <w:tcW w:w="2660" w:type="dxa"/>
          </w:tcPr>
          <w:p w:rsidR="00F168F1" w:rsidRDefault="008076B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OCLC </w:t>
            </w:r>
            <w:proofErr w:type="spellStart"/>
            <w:r>
              <w:rPr>
                <w:color w:val="000000"/>
              </w:rPr>
              <w:t>WorldShare</w:t>
            </w:r>
            <w:proofErr w:type="spellEnd"/>
            <w:r>
              <w:rPr>
                <w:color w:val="000000"/>
              </w:rPr>
              <w:t xml:space="preserve"> = 0</w:t>
            </w:r>
          </w:p>
          <w:p w:rsidR="00F168F1" w:rsidRDefault="008076B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OCLC FTP = 1</w:t>
            </w:r>
          </w:p>
          <w:p w:rsidR="00F168F1" w:rsidRDefault="008076B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Download from Vendor Site = 2</w:t>
            </w:r>
          </w:p>
          <w:p w:rsidR="00F168F1" w:rsidRDefault="00F16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168F1" w:rsidRDefault="008076B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Retrieve from Vendor via Email = 3</w:t>
            </w:r>
          </w:p>
          <w:p w:rsidR="00F168F1" w:rsidRDefault="00F16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168F1" w:rsidRDefault="008076B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Delivery Available = 4</w:t>
            </w:r>
          </w:p>
        </w:tc>
        <w:tc>
          <w:tcPr>
            <w:tcW w:w="2347" w:type="dxa"/>
          </w:tcPr>
          <w:p w:rsidR="00F168F1" w:rsidRDefault="0001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F16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F168F1" w:rsidRDefault="008076BD">
            <w:r>
              <w:rPr>
                <w:b w:val="0"/>
              </w:rPr>
              <w:t>What is the delivery format for the MARC records?</w:t>
            </w:r>
          </w:p>
        </w:tc>
        <w:tc>
          <w:tcPr>
            <w:tcW w:w="2508" w:type="dxa"/>
          </w:tcPr>
          <w:p w:rsidR="00F168F1" w:rsidRDefault="00D12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Marc21/utf8</w:t>
            </w:r>
          </w:p>
        </w:tc>
        <w:tc>
          <w:tcPr>
            <w:tcW w:w="2781" w:type="dxa"/>
          </w:tcPr>
          <w:p w:rsidR="00F168F1" w:rsidRDefault="00807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MARC21/UTF-8, MARC21/MARC8, MARC xml, etc.</w:t>
            </w:r>
          </w:p>
        </w:tc>
        <w:tc>
          <w:tcPr>
            <w:tcW w:w="2660" w:type="dxa"/>
          </w:tcPr>
          <w:p w:rsidR="00F168F1" w:rsidRDefault="008076B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MARC21/UTF-8 = 0</w:t>
            </w:r>
          </w:p>
          <w:p w:rsidR="00F168F1" w:rsidRDefault="008076B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MARC21/MARC8 = 1</w:t>
            </w:r>
          </w:p>
          <w:p w:rsidR="00F168F1" w:rsidRDefault="008076B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MARC XML = 2</w:t>
            </w:r>
          </w:p>
          <w:p w:rsidR="00F168F1" w:rsidRDefault="008076B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All other formats = 3</w:t>
            </w:r>
          </w:p>
        </w:tc>
        <w:tc>
          <w:tcPr>
            <w:tcW w:w="2347" w:type="dxa"/>
          </w:tcPr>
          <w:p w:rsidR="00F168F1" w:rsidRDefault="0001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16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F168F1" w:rsidRDefault="008076BD">
            <w:r>
              <w:rPr>
                <w:b w:val="0"/>
              </w:rPr>
              <w:t>Is there support for these MARC records?</w:t>
            </w:r>
          </w:p>
        </w:tc>
        <w:tc>
          <w:tcPr>
            <w:tcW w:w="2508" w:type="dxa"/>
          </w:tcPr>
          <w:p w:rsidR="00F168F1" w:rsidRDefault="00C42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F168F1" w:rsidRDefault="00807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Support can be through a vendor contact or OCLC support for instance.</w:t>
            </w:r>
          </w:p>
        </w:tc>
        <w:tc>
          <w:tcPr>
            <w:tcW w:w="2660" w:type="dxa"/>
          </w:tcPr>
          <w:p w:rsidR="00F168F1" w:rsidRDefault="008076B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F168F1" w:rsidRDefault="008076B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F168F1" w:rsidRDefault="0001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16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F168F1" w:rsidRDefault="008076BD">
            <w:r>
              <w:rPr>
                <w:b w:val="0"/>
              </w:rPr>
              <w:t>Is there any supporting documentation on the MARC records?</w:t>
            </w:r>
          </w:p>
        </w:tc>
        <w:tc>
          <w:tcPr>
            <w:tcW w:w="2508" w:type="dxa"/>
          </w:tcPr>
          <w:p w:rsidR="00F168F1" w:rsidRDefault="00C42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F168F1" w:rsidRDefault="00807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Vendor page about the MARC records for instance.</w:t>
            </w:r>
          </w:p>
        </w:tc>
        <w:tc>
          <w:tcPr>
            <w:tcW w:w="2660" w:type="dxa"/>
          </w:tcPr>
          <w:p w:rsidR="00F168F1" w:rsidRDefault="008076B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F168F1" w:rsidRDefault="008076B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F168F1" w:rsidRDefault="0001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16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F168F1" w:rsidRDefault="008076BD">
            <w:r>
              <w:rPr>
                <w:b w:val="0"/>
              </w:rPr>
              <w:lastRenderedPageBreak/>
              <w:t>Is this a static collection or will updates be applied to the MARC records going forward?</w:t>
            </w:r>
          </w:p>
        </w:tc>
        <w:tc>
          <w:tcPr>
            <w:tcW w:w="2508" w:type="dxa"/>
          </w:tcPr>
          <w:p w:rsidR="00F168F1" w:rsidRDefault="00C42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F168F1" w:rsidRDefault="00807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A static collection will never change unlike a growing collection.</w:t>
            </w:r>
          </w:p>
        </w:tc>
        <w:tc>
          <w:tcPr>
            <w:tcW w:w="2660" w:type="dxa"/>
          </w:tcPr>
          <w:p w:rsidR="00F168F1" w:rsidRDefault="008076B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F168F1" w:rsidRDefault="008076B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F168F1" w:rsidRDefault="0001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16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F168F1" w:rsidRDefault="008076BD">
            <w:r>
              <w:rPr>
                <w:b w:val="0"/>
              </w:rPr>
              <w:t>Are the number of MARC records in the set comparable to what the libraries has access to?</w:t>
            </w:r>
          </w:p>
          <w:p w:rsidR="00F168F1" w:rsidRDefault="00F168F1"/>
        </w:tc>
        <w:tc>
          <w:tcPr>
            <w:tcW w:w="2508" w:type="dxa"/>
          </w:tcPr>
          <w:p w:rsidR="00F168F1" w:rsidRDefault="00C42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F168F1" w:rsidRDefault="00807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Comparable means at least 90% and above of titles are in the bibliographic set.</w:t>
            </w:r>
          </w:p>
        </w:tc>
        <w:tc>
          <w:tcPr>
            <w:tcW w:w="2660" w:type="dxa"/>
          </w:tcPr>
          <w:p w:rsidR="00F168F1" w:rsidRDefault="008076B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F168F1" w:rsidRDefault="008076B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  <w:p w:rsidR="00F168F1" w:rsidRDefault="008076B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 = 2</w:t>
            </w:r>
          </w:p>
        </w:tc>
        <w:tc>
          <w:tcPr>
            <w:tcW w:w="2347" w:type="dxa"/>
          </w:tcPr>
          <w:p w:rsidR="00F168F1" w:rsidRDefault="0001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16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F168F1" w:rsidRDefault="008076BD">
            <w:r>
              <w:rPr>
                <w:b w:val="0"/>
              </w:rPr>
              <w:t>Are there MARC records already in the library system?</w:t>
            </w:r>
          </w:p>
          <w:p w:rsidR="00F168F1" w:rsidRDefault="00F168F1"/>
          <w:p w:rsidR="00F168F1" w:rsidRDefault="00F168F1"/>
        </w:tc>
        <w:tc>
          <w:tcPr>
            <w:tcW w:w="2508" w:type="dxa"/>
          </w:tcPr>
          <w:p w:rsidR="00F168F1" w:rsidRDefault="00C42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F168F1" w:rsidRDefault="00807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660" w:type="dxa"/>
          </w:tcPr>
          <w:p w:rsidR="00F168F1" w:rsidRDefault="008076B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F168F1" w:rsidRDefault="008076B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347" w:type="dxa"/>
          </w:tcPr>
          <w:p w:rsidR="00F168F1" w:rsidRDefault="0001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16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F168F1" w:rsidRDefault="008076BD">
            <w:r>
              <w:rPr>
                <w:b w:val="0"/>
              </w:rPr>
              <w:t>If yes, then is it necessary to delete the MARC records?</w:t>
            </w:r>
          </w:p>
        </w:tc>
        <w:tc>
          <w:tcPr>
            <w:tcW w:w="2508" w:type="dxa"/>
          </w:tcPr>
          <w:p w:rsidR="00F168F1" w:rsidRDefault="00C42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F168F1" w:rsidRDefault="00807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 (Overlay)</w:t>
            </w:r>
          </w:p>
        </w:tc>
        <w:tc>
          <w:tcPr>
            <w:tcW w:w="2660" w:type="dxa"/>
          </w:tcPr>
          <w:p w:rsidR="00F168F1" w:rsidRDefault="008076B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F168F1" w:rsidRDefault="008076B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347" w:type="dxa"/>
          </w:tcPr>
          <w:p w:rsidR="00F168F1" w:rsidRDefault="0001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16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F168F1" w:rsidRDefault="008076BD">
            <w:r>
              <w:rPr>
                <w:b w:val="0"/>
              </w:rPr>
              <w:t>Is there a recognizable match point in the MARC records?</w:t>
            </w:r>
          </w:p>
          <w:p w:rsidR="00F168F1" w:rsidRDefault="00F168F1"/>
          <w:p w:rsidR="00F168F1" w:rsidRDefault="00F168F1"/>
        </w:tc>
        <w:tc>
          <w:tcPr>
            <w:tcW w:w="2508" w:type="dxa"/>
          </w:tcPr>
          <w:p w:rsidR="00F168F1" w:rsidRDefault="00C42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Vendor number</w:t>
            </w:r>
          </w:p>
        </w:tc>
        <w:tc>
          <w:tcPr>
            <w:tcW w:w="2781" w:type="dxa"/>
          </w:tcPr>
          <w:p w:rsidR="00F168F1" w:rsidRDefault="00807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Vendor number/OCLC number</w:t>
            </w:r>
          </w:p>
        </w:tc>
        <w:tc>
          <w:tcPr>
            <w:tcW w:w="2660" w:type="dxa"/>
          </w:tcPr>
          <w:p w:rsidR="00F168F1" w:rsidRDefault="008076B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F168F1" w:rsidRDefault="008076B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F168F1" w:rsidRDefault="0001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16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F168F1" w:rsidRDefault="008076BD">
            <w:r>
              <w:rPr>
                <w:b w:val="0"/>
              </w:rPr>
              <w:t>If there is a match point and an overlay is needed, do the match points between the records in the library system and MARC records match?</w:t>
            </w:r>
          </w:p>
        </w:tc>
        <w:tc>
          <w:tcPr>
            <w:tcW w:w="2508" w:type="dxa"/>
          </w:tcPr>
          <w:p w:rsidR="00F168F1" w:rsidRDefault="00C42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781" w:type="dxa"/>
          </w:tcPr>
          <w:p w:rsidR="00F168F1" w:rsidRDefault="00807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If it is not applicable score as 0.</w:t>
            </w:r>
          </w:p>
        </w:tc>
        <w:tc>
          <w:tcPr>
            <w:tcW w:w="2660" w:type="dxa"/>
          </w:tcPr>
          <w:p w:rsidR="00F168F1" w:rsidRDefault="008076B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F168F1" w:rsidRDefault="008076B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F168F1" w:rsidRDefault="0001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16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F168F1" w:rsidRDefault="008076BD">
            <w:r>
              <w:rPr>
                <w:b w:val="0"/>
              </w:rPr>
              <w:t xml:space="preserve">Are there </w:t>
            </w:r>
            <w:proofErr w:type="spellStart"/>
            <w:r>
              <w:rPr>
                <w:b w:val="0"/>
              </w:rPr>
              <w:t>urls</w:t>
            </w:r>
            <w:proofErr w:type="spellEnd"/>
            <w:r>
              <w:rPr>
                <w:b w:val="0"/>
              </w:rPr>
              <w:t>?</w:t>
            </w:r>
          </w:p>
          <w:p w:rsidR="00F168F1" w:rsidRDefault="00F168F1"/>
        </w:tc>
        <w:tc>
          <w:tcPr>
            <w:tcW w:w="2508" w:type="dxa"/>
          </w:tcPr>
          <w:p w:rsidR="00F168F1" w:rsidRDefault="00C42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F168F1" w:rsidRDefault="00807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660" w:type="dxa"/>
          </w:tcPr>
          <w:p w:rsidR="00F168F1" w:rsidRDefault="008076B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F168F1" w:rsidRDefault="008076B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lastRenderedPageBreak/>
              <w:t>No = 1</w:t>
            </w:r>
          </w:p>
        </w:tc>
        <w:tc>
          <w:tcPr>
            <w:tcW w:w="2347" w:type="dxa"/>
          </w:tcPr>
          <w:p w:rsidR="00F168F1" w:rsidRDefault="0001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0</w:t>
            </w:r>
          </w:p>
        </w:tc>
      </w:tr>
      <w:tr w:rsidR="00F16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F168F1" w:rsidRDefault="008076BD">
            <w:r>
              <w:rPr>
                <w:b w:val="0"/>
              </w:rPr>
              <w:t xml:space="preserve">If there are </w:t>
            </w:r>
            <w:proofErr w:type="spellStart"/>
            <w:r>
              <w:rPr>
                <w:b w:val="0"/>
              </w:rPr>
              <w:t>urls</w:t>
            </w:r>
            <w:proofErr w:type="spellEnd"/>
            <w:r>
              <w:rPr>
                <w:b w:val="0"/>
              </w:rPr>
              <w:t>, do they lead to the electronic resource?</w:t>
            </w:r>
          </w:p>
          <w:p w:rsidR="00F168F1" w:rsidRDefault="00F168F1"/>
        </w:tc>
        <w:tc>
          <w:tcPr>
            <w:tcW w:w="2508" w:type="dxa"/>
          </w:tcPr>
          <w:p w:rsidR="00F168F1" w:rsidRDefault="00C42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F168F1" w:rsidRDefault="00807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660" w:type="dxa"/>
          </w:tcPr>
          <w:p w:rsidR="00F168F1" w:rsidRDefault="008076B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F168F1" w:rsidRDefault="008076B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F168F1" w:rsidRDefault="0001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16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F168F1" w:rsidRDefault="008076BD">
            <w:r>
              <w:rPr>
                <w:b w:val="0"/>
              </w:rPr>
              <w:t xml:space="preserve">If there are </w:t>
            </w:r>
            <w:proofErr w:type="spellStart"/>
            <w:r>
              <w:rPr>
                <w:b w:val="0"/>
              </w:rPr>
              <w:t>urls</w:t>
            </w:r>
            <w:proofErr w:type="spellEnd"/>
            <w:r>
              <w:rPr>
                <w:b w:val="0"/>
              </w:rPr>
              <w:t>, is it necessary to do any clean up?</w:t>
            </w:r>
          </w:p>
        </w:tc>
        <w:tc>
          <w:tcPr>
            <w:tcW w:w="2508" w:type="dxa"/>
          </w:tcPr>
          <w:p w:rsidR="00F168F1" w:rsidRDefault="00C42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F168F1" w:rsidRDefault="00807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Examples include multiple </w:t>
            </w:r>
            <w:proofErr w:type="spellStart"/>
            <w:r>
              <w:t>urls</w:t>
            </w:r>
            <w:proofErr w:type="spellEnd"/>
            <w:r>
              <w:t xml:space="preserve"> where one might be dead, there is the wrong subfield z information, or there are multiple </w:t>
            </w:r>
            <w:proofErr w:type="spellStart"/>
            <w:r>
              <w:t>urls</w:t>
            </w:r>
            <w:proofErr w:type="spellEnd"/>
            <w:r>
              <w:t xml:space="preserve"> per record.</w:t>
            </w:r>
          </w:p>
        </w:tc>
        <w:tc>
          <w:tcPr>
            <w:tcW w:w="2660" w:type="dxa"/>
          </w:tcPr>
          <w:p w:rsidR="00F168F1" w:rsidRDefault="008076B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F168F1" w:rsidRDefault="008076B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347" w:type="dxa"/>
          </w:tcPr>
          <w:p w:rsidR="00F168F1" w:rsidRDefault="0001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16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 w:val="restart"/>
          </w:tcPr>
          <w:p w:rsidR="00F168F1" w:rsidRDefault="008076BD">
            <w:r>
              <w:rPr>
                <w:b w:val="0"/>
              </w:rPr>
              <w:t xml:space="preserve">Do the records meet the minimal MARC quality </w:t>
            </w:r>
            <w:hyperlink r:id="rId6">
              <w:r>
                <w:rPr>
                  <w:b w:val="0"/>
                  <w:color w:val="0000FF"/>
                  <w:u w:val="single"/>
                </w:rPr>
                <w:t>checklist</w:t>
              </w:r>
            </w:hyperlink>
            <w:r>
              <w:rPr>
                <w:b w:val="0"/>
              </w:rPr>
              <w:t>?</w:t>
            </w:r>
          </w:p>
        </w:tc>
        <w:tc>
          <w:tcPr>
            <w:tcW w:w="2508" w:type="dxa"/>
          </w:tcPr>
          <w:p w:rsidR="00F168F1" w:rsidRDefault="00C42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Partially</w:t>
            </w:r>
          </w:p>
        </w:tc>
        <w:tc>
          <w:tcPr>
            <w:tcW w:w="2781" w:type="dxa"/>
          </w:tcPr>
          <w:p w:rsidR="00F168F1" w:rsidRDefault="00807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This includes best practices and national standards being followed. Partially means 1-3 elements below are missing. No means all elements are missing.</w:t>
            </w:r>
          </w:p>
        </w:tc>
        <w:tc>
          <w:tcPr>
            <w:tcW w:w="2660" w:type="dxa"/>
          </w:tcPr>
          <w:p w:rsidR="00F168F1" w:rsidRDefault="008076B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F168F1" w:rsidRDefault="008076B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Partially = 5</w:t>
            </w:r>
          </w:p>
          <w:p w:rsidR="00F168F1" w:rsidRDefault="008076B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10</w:t>
            </w:r>
          </w:p>
        </w:tc>
        <w:tc>
          <w:tcPr>
            <w:tcW w:w="2347" w:type="dxa"/>
          </w:tcPr>
          <w:p w:rsidR="00F168F1" w:rsidRDefault="0001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F16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F168F1" w:rsidRDefault="00F16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F168F1" w:rsidRDefault="00C42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F168F1" w:rsidRDefault="00807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Standard number Present?</w:t>
            </w:r>
          </w:p>
        </w:tc>
        <w:tc>
          <w:tcPr>
            <w:tcW w:w="2660" w:type="dxa"/>
          </w:tcPr>
          <w:p w:rsidR="00F168F1" w:rsidRDefault="008076B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F168F1" w:rsidRDefault="008076B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F168F1" w:rsidRDefault="0001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16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F168F1" w:rsidRDefault="00F16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F168F1" w:rsidRDefault="00C42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F168F1" w:rsidRDefault="00807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English as the Language of Cataloging?</w:t>
            </w:r>
          </w:p>
        </w:tc>
        <w:tc>
          <w:tcPr>
            <w:tcW w:w="2660" w:type="dxa"/>
          </w:tcPr>
          <w:p w:rsidR="00F168F1" w:rsidRDefault="008076B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F168F1" w:rsidRDefault="008076B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F168F1" w:rsidRDefault="0001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16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F168F1" w:rsidRDefault="00F16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F168F1" w:rsidRDefault="00C42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F168F1" w:rsidRDefault="00807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heading=h.gjdgxs" w:colFirst="0" w:colLast="0"/>
            <w:bookmarkEnd w:id="0"/>
            <w:r>
              <w:t>RDA as Descriptive Cataloging Standard? Mix code as No.</w:t>
            </w:r>
          </w:p>
        </w:tc>
        <w:tc>
          <w:tcPr>
            <w:tcW w:w="2660" w:type="dxa"/>
          </w:tcPr>
          <w:p w:rsidR="00F168F1" w:rsidRDefault="008076B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F168F1" w:rsidRDefault="008076B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F168F1" w:rsidRDefault="0001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16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F168F1" w:rsidRDefault="00F16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F168F1" w:rsidRDefault="00C42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F168F1" w:rsidRDefault="00807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Author if applicable?</w:t>
            </w:r>
          </w:p>
        </w:tc>
        <w:tc>
          <w:tcPr>
            <w:tcW w:w="2660" w:type="dxa"/>
          </w:tcPr>
          <w:p w:rsidR="00F168F1" w:rsidRDefault="008076B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F168F1" w:rsidRDefault="008076B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F168F1" w:rsidRDefault="0001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16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F168F1" w:rsidRDefault="00F16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F168F1" w:rsidRDefault="00C42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F168F1" w:rsidRDefault="00807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Subjects (LC) Present?</w:t>
            </w:r>
          </w:p>
        </w:tc>
        <w:tc>
          <w:tcPr>
            <w:tcW w:w="2660" w:type="dxa"/>
          </w:tcPr>
          <w:p w:rsidR="00F168F1" w:rsidRDefault="008076B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F168F1" w:rsidRDefault="008076B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lastRenderedPageBreak/>
              <w:t>No = 1</w:t>
            </w:r>
          </w:p>
        </w:tc>
        <w:tc>
          <w:tcPr>
            <w:tcW w:w="2347" w:type="dxa"/>
          </w:tcPr>
          <w:p w:rsidR="00F168F1" w:rsidRDefault="0001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0</w:t>
            </w:r>
          </w:p>
        </w:tc>
      </w:tr>
      <w:tr w:rsidR="00F16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F168F1" w:rsidRDefault="00F16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F168F1" w:rsidRDefault="00C42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F168F1" w:rsidRDefault="00807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Information (such as Extent) Present?</w:t>
            </w:r>
          </w:p>
        </w:tc>
        <w:tc>
          <w:tcPr>
            <w:tcW w:w="2660" w:type="dxa"/>
          </w:tcPr>
          <w:p w:rsidR="00F168F1" w:rsidRDefault="008076B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F168F1" w:rsidRDefault="008076B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F168F1" w:rsidRDefault="0001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16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F168F1" w:rsidRDefault="00F16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F168F1" w:rsidRDefault="00C42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(260)</w:t>
            </w:r>
          </w:p>
        </w:tc>
        <w:tc>
          <w:tcPr>
            <w:tcW w:w="2781" w:type="dxa"/>
          </w:tcPr>
          <w:p w:rsidR="00F168F1" w:rsidRDefault="00807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Publication Information Present?</w:t>
            </w:r>
          </w:p>
        </w:tc>
        <w:tc>
          <w:tcPr>
            <w:tcW w:w="2660" w:type="dxa"/>
          </w:tcPr>
          <w:p w:rsidR="00F168F1" w:rsidRDefault="008076B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F168F1" w:rsidRDefault="008076B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F168F1" w:rsidRDefault="0001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16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F168F1" w:rsidRDefault="00F16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F168F1" w:rsidRDefault="00C42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F168F1" w:rsidRDefault="00807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Title Present?</w:t>
            </w:r>
          </w:p>
        </w:tc>
        <w:tc>
          <w:tcPr>
            <w:tcW w:w="2660" w:type="dxa"/>
          </w:tcPr>
          <w:p w:rsidR="00F168F1" w:rsidRDefault="008076B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F168F1" w:rsidRDefault="008076B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F168F1" w:rsidRDefault="0001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16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F168F1" w:rsidRDefault="00F16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F168F1" w:rsidRDefault="00C42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F168F1" w:rsidRDefault="00807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LDR Present and correct?</w:t>
            </w:r>
          </w:p>
        </w:tc>
        <w:tc>
          <w:tcPr>
            <w:tcW w:w="2660" w:type="dxa"/>
          </w:tcPr>
          <w:p w:rsidR="00F168F1" w:rsidRDefault="008076B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F168F1" w:rsidRDefault="008076B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F168F1" w:rsidRDefault="0001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16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F168F1" w:rsidRDefault="00F16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F168F1" w:rsidRDefault="00C42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F168F1" w:rsidRDefault="00807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URLs work?</w:t>
            </w:r>
          </w:p>
        </w:tc>
        <w:tc>
          <w:tcPr>
            <w:tcW w:w="2660" w:type="dxa"/>
          </w:tcPr>
          <w:p w:rsidR="00F168F1" w:rsidRDefault="008076B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F168F1" w:rsidRDefault="008076B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4</w:t>
            </w:r>
          </w:p>
        </w:tc>
        <w:tc>
          <w:tcPr>
            <w:tcW w:w="2347" w:type="dxa"/>
          </w:tcPr>
          <w:p w:rsidR="00F168F1" w:rsidRDefault="0001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16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F168F1" w:rsidRDefault="008076BD">
            <w:r>
              <w:rPr>
                <w:b w:val="0"/>
              </w:rPr>
              <w:t>Are the MARC records one consistent record types?</w:t>
            </w:r>
          </w:p>
        </w:tc>
        <w:tc>
          <w:tcPr>
            <w:tcW w:w="2508" w:type="dxa"/>
          </w:tcPr>
          <w:p w:rsidR="00F168F1" w:rsidRDefault="00C42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(</w:t>
            </w:r>
            <w:proofErr w:type="spellStart"/>
            <w:r>
              <w:t>ebooks</w:t>
            </w:r>
            <w:proofErr w:type="spellEnd"/>
            <w:r>
              <w:t xml:space="preserve"> + </w:t>
            </w:r>
            <w:proofErr w:type="spellStart"/>
            <w:r>
              <w:t>ejour</w:t>
            </w:r>
            <w:proofErr w:type="spellEnd"/>
            <w:r>
              <w:t>)</w:t>
            </w:r>
          </w:p>
        </w:tc>
        <w:tc>
          <w:tcPr>
            <w:tcW w:w="2781" w:type="dxa"/>
          </w:tcPr>
          <w:p w:rsidR="00F168F1" w:rsidRDefault="00807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Example are NAXOS which is only streaming audio or Safari which is streaming audio/streaming video/</w:t>
            </w:r>
            <w:proofErr w:type="spellStart"/>
            <w:r>
              <w:t>ebooks</w:t>
            </w:r>
            <w:proofErr w:type="spellEnd"/>
          </w:p>
        </w:tc>
        <w:tc>
          <w:tcPr>
            <w:tcW w:w="2660" w:type="dxa"/>
          </w:tcPr>
          <w:p w:rsidR="00F168F1" w:rsidRDefault="008076B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F168F1" w:rsidRDefault="008076B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F168F1" w:rsidRDefault="0001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16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F168F1" w:rsidRDefault="008076BD">
            <w:r>
              <w:rPr>
                <w:b w:val="0"/>
              </w:rPr>
              <w:t>Are the resources linked to consistent file types?</w:t>
            </w:r>
          </w:p>
        </w:tc>
        <w:tc>
          <w:tcPr>
            <w:tcW w:w="2508" w:type="dxa"/>
          </w:tcPr>
          <w:p w:rsidR="00F168F1" w:rsidRDefault="00807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  <w:r w:rsidR="00C42F37">
              <w:t>es</w:t>
            </w:r>
          </w:p>
        </w:tc>
        <w:tc>
          <w:tcPr>
            <w:tcW w:w="2781" w:type="dxa"/>
          </w:tcPr>
          <w:p w:rsidR="00F168F1" w:rsidRDefault="00807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Example are TRAIL where file types are txt, pdf, and html or Film Platform which is mp4.</w:t>
            </w:r>
          </w:p>
        </w:tc>
        <w:tc>
          <w:tcPr>
            <w:tcW w:w="2660" w:type="dxa"/>
          </w:tcPr>
          <w:p w:rsidR="00F168F1" w:rsidRDefault="008076B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F168F1" w:rsidRDefault="008076B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F168F1" w:rsidRDefault="0001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16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F168F1" w:rsidRDefault="008076BD">
            <w:r>
              <w:rPr>
                <w:b w:val="0"/>
              </w:rPr>
              <w:t xml:space="preserve">Is it necessary to create a new </w:t>
            </w:r>
            <w:proofErr w:type="spellStart"/>
            <w:r>
              <w:rPr>
                <w:b w:val="0"/>
              </w:rPr>
              <w:t>MarcEdit</w:t>
            </w:r>
            <w:proofErr w:type="spellEnd"/>
            <w:r>
              <w:rPr>
                <w:b w:val="0"/>
              </w:rPr>
              <w:t xml:space="preserve"> task?</w:t>
            </w:r>
          </w:p>
        </w:tc>
        <w:tc>
          <w:tcPr>
            <w:tcW w:w="2508" w:type="dxa"/>
          </w:tcPr>
          <w:p w:rsidR="00F168F1" w:rsidRDefault="00807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F168F1" w:rsidRDefault="00807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660" w:type="dxa"/>
          </w:tcPr>
          <w:p w:rsidR="00F168F1" w:rsidRDefault="008076B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F168F1" w:rsidRDefault="008076B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347" w:type="dxa"/>
          </w:tcPr>
          <w:p w:rsidR="00F168F1" w:rsidRDefault="0001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16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3" w:type="dxa"/>
            <w:gridSpan w:val="4"/>
          </w:tcPr>
          <w:p w:rsidR="00F168F1" w:rsidRDefault="00807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right"/>
              <w:rPr>
                <w:color w:val="000000"/>
              </w:rPr>
            </w:pPr>
            <w:r>
              <w:rPr>
                <w:b w:val="0"/>
                <w:color w:val="000000"/>
              </w:rPr>
              <w:t>Total:</w:t>
            </w:r>
          </w:p>
        </w:tc>
        <w:tc>
          <w:tcPr>
            <w:tcW w:w="2347" w:type="dxa"/>
          </w:tcPr>
          <w:p w:rsidR="00F168F1" w:rsidRDefault="0001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</w:tr>
    </w:tbl>
    <w:p w:rsidR="00F168F1" w:rsidRDefault="00F168F1"/>
    <w:p w:rsidR="00F168F1" w:rsidRDefault="008076BD">
      <w:pPr>
        <w:pStyle w:val="Heading2"/>
        <w:rPr>
          <w:b/>
        </w:rPr>
      </w:pPr>
      <w:r>
        <w:rPr>
          <w:b/>
        </w:rPr>
        <w:lastRenderedPageBreak/>
        <w:t>Initial Load Evaluation</w:t>
      </w:r>
    </w:p>
    <w:tbl>
      <w:tblPr>
        <w:tblStyle w:val="a2"/>
        <w:tblW w:w="1295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2766"/>
        <w:gridCol w:w="2650"/>
        <w:gridCol w:w="2676"/>
        <w:gridCol w:w="2339"/>
        <w:gridCol w:w="2519"/>
      </w:tblGrid>
      <w:tr w:rsidR="00F168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F168F1" w:rsidRDefault="008076BD">
            <w:r>
              <w:t>Criteria</w:t>
            </w:r>
          </w:p>
        </w:tc>
        <w:tc>
          <w:tcPr>
            <w:tcW w:w="2650" w:type="dxa"/>
          </w:tcPr>
          <w:p w:rsidR="00F168F1" w:rsidRDefault="00807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2676" w:type="dxa"/>
          </w:tcPr>
          <w:p w:rsidR="00F168F1" w:rsidRDefault="00807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Guide</w:t>
            </w:r>
          </w:p>
        </w:tc>
        <w:tc>
          <w:tcPr>
            <w:tcW w:w="2339" w:type="dxa"/>
          </w:tcPr>
          <w:p w:rsidR="00F168F1" w:rsidRDefault="00807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Scoring</w:t>
            </w:r>
          </w:p>
        </w:tc>
        <w:tc>
          <w:tcPr>
            <w:tcW w:w="2519" w:type="dxa"/>
          </w:tcPr>
          <w:p w:rsidR="00F168F1" w:rsidRDefault="00807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  <w:p w:rsidR="00F168F1" w:rsidRDefault="00807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(Max Score: 10)</w:t>
            </w:r>
          </w:p>
        </w:tc>
      </w:tr>
      <w:tr w:rsidR="00F16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F168F1" w:rsidRDefault="008076BD">
            <w:r>
              <w:rPr>
                <w:b w:val="0"/>
              </w:rPr>
              <w:t>Does a new collection and load code need to be created?</w:t>
            </w:r>
          </w:p>
        </w:tc>
        <w:tc>
          <w:tcPr>
            <w:tcW w:w="2650" w:type="dxa"/>
          </w:tcPr>
          <w:p w:rsidR="00F168F1" w:rsidRDefault="0001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(use UWNCC – need to update tab40)</w:t>
            </w:r>
          </w:p>
        </w:tc>
        <w:tc>
          <w:tcPr>
            <w:tcW w:w="2676" w:type="dxa"/>
          </w:tcPr>
          <w:p w:rsidR="00F168F1" w:rsidRDefault="00807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</w:t>
            </w:r>
          </w:p>
          <w:p w:rsidR="00F168F1" w:rsidRDefault="00F16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:rsidR="00F168F1" w:rsidRDefault="008076B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F168F1" w:rsidRDefault="008076B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19" w:type="dxa"/>
          </w:tcPr>
          <w:p w:rsidR="00F168F1" w:rsidRDefault="0001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16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F168F1" w:rsidRDefault="008076BD">
            <w:r>
              <w:rPr>
                <w:b w:val="0"/>
              </w:rPr>
              <w:t>Does new documentation need to be created?</w:t>
            </w:r>
          </w:p>
        </w:tc>
        <w:tc>
          <w:tcPr>
            <w:tcW w:w="2650" w:type="dxa"/>
          </w:tcPr>
          <w:p w:rsidR="00F168F1" w:rsidRDefault="0001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76" w:type="dxa"/>
          </w:tcPr>
          <w:p w:rsidR="00F168F1" w:rsidRDefault="00807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Yes/Updated/No.</w:t>
            </w:r>
          </w:p>
        </w:tc>
        <w:tc>
          <w:tcPr>
            <w:tcW w:w="2339" w:type="dxa"/>
          </w:tcPr>
          <w:p w:rsidR="00F168F1" w:rsidRDefault="008076B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Yes = </w:t>
            </w:r>
            <w:r>
              <w:t>2</w:t>
            </w:r>
          </w:p>
          <w:p w:rsidR="00F168F1" w:rsidRDefault="008076B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Updated = 1</w:t>
            </w:r>
          </w:p>
          <w:p w:rsidR="00F168F1" w:rsidRDefault="008076B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19" w:type="dxa"/>
          </w:tcPr>
          <w:p w:rsidR="00F168F1" w:rsidRDefault="0001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16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F168F1" w:rsidRDefault="008076BD">
            <w:r>
              <w:rPr>
                <w:b w:val="0"/>
              </w:rPr>
              <w:t>Does the Record Loading shared network drive need to be set up for these MARC records?</w:t>
            </w:r>
          </w:p>
        </w:tc>
        <w:tc>
          <w:tcPr>
            <w:tcW w:w="2650" w:type="dxa"/>
          </w:tcPr>
          <w:p w:rsidR="00F168F1" w:rsidRDefault="0001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76" w:type="dxa"/>
          </w:tcPr>
          <w:p w:rsidR="00F168F1" w:rsidRDefault="00807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</w:t>
            </w:r>
          </w:p>
        </w:tc>
        <w:tc>
          <w:tcPr>
            <w:tcW w:w="2339" w:type="dxa"/>
          </w:tcPr>
          <w:p w:rsidR="00F168F1" w:rsidRDefault="008076B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F168F1" w:rsidRDefault="008076B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19" w:type="dxa"/>
          </w:tcPr>
          <w:p w:rsidR="00F168F1" w:rsidRDefault="0001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16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F168F1" w:rsidRDefault="008076BD">
            <w:r>
              <w:rPr>
                <w:b w:val="0"/>
              </w:rPr>
              <w:t>Are Aleph records being overlaid?</w:t>
            </w:r>
          </w:p>
        </w:tc>
        <w:tc>
          <w:tcPr>
            <w:tcW w:w="2650" w:type="dxa"/>
          </w:tcPr>
          <w:p w:rsidR="00F168F1" w:rsidRDefault="0001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76" w:type="dxa"/>
          </w:tcPr>
          <w:p w:rsidR="00F168F1" w:rsidRDefault="00807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339" w:type="dxa"/>
          </w:tcPr>
          <w:p w:rsidR="00F168F1" w:rsidRDefault="008076B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F168F1" w:rsidRDefault="008076B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19" w:type="dxa"/>
          </w:tcPr>
          <w:p w:rsidR="00F168F1" w:rsidRDefault="0001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16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F168F1" w:rsidRDefault="008076BD">
            <w:r>
              <w:rPr>
                <w:b w:val="0"/>
              </w:rPr>
              <w:t>Do Aleph records need to be deleted?</w:t>
            </w:r>
          </w:p>
        </w:tc>
        <w:tc>
          <w:tcPr>
            <w:tcW w:w="2650" w:type="dxa"/>
          </w:tcPr>
          <w:p w:rsidR="00F168F1" w:rsidRDefault="0001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76" w:type="dxa"/>
          </w:tcPr>
          <w:p w:rsidR="00F168F1" w:rsidRDefault="00807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339" w:type="dxa"/>
          </w:tcPr>
          <w:p w:rsidR="00F168F1" w:rsidRDefault="008076B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F168F1" w:rsidRDefault="008076B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19" w:type="dxa"/>
          </w:tcPr>
          <w:p w:rsidR="00F168F1" w:rsidRDefault="0001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168F1" w:rsidTr="00F16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  <w:tcBorders>
              <w:top w:val="single" w:sz="8" w:space="0" w:color="D6E3BC"/>
              <w:left w:val="single" w:sz="8" w:space="0" w:color="D6E3BC"/>
              <w:bottom w:val="single" w:sz="12" w:space="0" w:color="C2D69B"/>
              <w:right w:val="single" w:sz="8" w:space="0" w:color="D6E3B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8F1" w:rsidRDefault="008076BD">
            <w:pPr>
              <w:spacing w:line="276" w:lineRule="auto"/>
            </w:pPr>
            <w:r>
              <w:rPr>
                <w:b w:val="0"/>
              </w:rPr>
              <w:t>Do Aleph records need to be deleted at off hours or at a particular time?</w:t>
            </w:r>
          </w:p>
        </w:tc>
        <w:tc>
          <w:tcPr>
            <w:tcW w:w="2650" w:type="dxa"/>
            <w:tcBorders>
              <w:top w:val="single" w:sz="8" w:space="0" w:color="D6E3BC"/>
              <w:bottom w:val="single" w:sz="12" w:space="0" w:color="C2D69B"/>
              <w:right w:val="single" w:sz="8" w:space="0" w:color="D6E3B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8F1" w:rsidRDefault="0001149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676" w:type="dxa"/>
            <w:tcBorders>
              <w:top w:val="single" w:sz="8" w:space="0" w:color="D6E3BC"/>
              <w:bottom w:val="single" w:sz="12" w:space="0" w:color="C2D69B"/>
              <w:right w:val="single" w:sz="8" w:space="0" w:color="D6E3B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8F1" w:rsidRDefault="008076B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Off hours means between 8pm and before 4am. At a particular time means when users are less likely to be looking for these materials or not during high traffic times.</w:t>
            </w:r>
          </w:p>
        </w:tc>
        <w:tc>
          <w:tcPr>
            <w:tcW w:w="2339" w:type="dxa"/>
          </w:tcPr>
          <w:p w:rsidR="00F168F1" w:rsidRDefault="008076B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t>Yes = 1</w:t>
            </w:r>
          </w:p>
          <w:p w:rsidR="00F168F1" w:rsidRDefault="008076B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519" w:type="dxa"/>
          </w:tcPr>
          <w:p w:rsidR="00F168F1" w:rsidRDefault="0001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16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F168F1" w:rsidRDefault="008076BD">
            <w:r>
              <w:rPr>
                <w:b w:val="0"/>
              </w:rPr>
              <w:lastRenderedPageBreak/>
              <w:t>Do the MARC records have to be loaded at off hours?</w:t>
            </w:r>
          </w:p>
        </w:tc>
        <w:tc>
          <w:tcPr>
            <w:tcW w:w="2650" w:type="dxa"/>
          </w:tcPr>
          <w:p w:rsidR="00F168F1" w:rsidRDefault="0001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76" w:type="dxa"/>
          </w:tcPr>
          <w:p w:rsidR="00F168F1" w:rsidRDefault="00807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Off hours means between after 8pm and before 4am.</w:t>
            </w:r>
          </w:p>
        </w:tc>
        <w:tc>
          <w:tcPr>
            <w:tcW w:w="2339" w:type="dxa"/>
          </w:tcPr>
          <w:p w:rsidR="00F168F1" w:rsidRDefault="008076B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F168F1" w:rsidRDefault="008076B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19" w:type="dxa"/>
          </w:tcPr>
          <w:p w:rsidR="00F168F1" w:rsidRDefault="0001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16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F168F1" w:rsidRDefault="008076BD">
            <w:r>
              <w:rPr>
                <w:b w:val="0"/>
              </w:rPr>
              <w:t>Can the MARC records be loaded?</w:t>
            </w:r>
          </w:p>
        </w:tc>
        <w:tc>
          <w:tcPr>
            <w:tcW w:w="2650" w:type="dxa"/>
          </w:tcPr>
          <w:p w:rsidR="00F168F1" w:rsidRDefault="0001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76" w:type="dxa"/>
          </w:tcPr>
          <w:p w:rsidR="00F168F1" w:rsidRDefault="00807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339" w:type="dxa"/>
          </w:tcPr>
          <w:p w:rsidR="00F168F1" w:rsidRDefault="008076B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F168F1" w:rsidRDefault="008076B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4</w:t>
            </w:r>
          </w:p>
        </w:tc>
        <w:tc>
          <w:tcPr>
            <w:tcW w:w="2519" w:type="dxa"/>
          </w:tcPr>
          <w:p w:rsidR="00F168F1" w:rsidRDefault="0001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16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1" w:type="dxa"/>
            <w:gridSpan w:val="4"/>
          </w:tcPr>
          <w:p w:rsidR="00F168F1" w:rsidRDefault="008076BD">
            <w:pPr>
              <w:jc w:val="right"/>
            </w:pPr>
            <w:r>
              <w:t>Total:</w:t>
            </w:r>
          </w:p>
        </w:tc>
        <w:tc>
          <w:tcPr>
            <w:tcW w:w="2519" w:type="dxa"/>
          </w:tcPr>
          <w:p w:rsidR="00F168F1" w:rsidRDefault="0001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F168F1" w:rsidRDefault="008076BD">
      <w:pPr>
        <w:pStyle w:val="Heading2"/>
        <w:rPr>
          <w:b/>
        </w:rPr>
      </w:pPr>
      <w:r>
        <w:rPr>
          <w:b/>
        </w:rPr>
        <w:t>Post Initial Load Evaluation</w:t>
      </w:r>
    </w:p>
    <w:tbl>
      <w:tblPr>
        <w:tblStyle w:val="a3"/>
        <w:tblW w:w="1295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2658"/>
        <w:gridCol w:w="2673"/>
        <w:gridCol w:w="2698"/>
        <w:gridCol w:w="2374"/>
        <w:gridCol w:w="2547"/>
      </w:tblGrid>
      <w:tr w:rsidR="00F168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F168F1" w:rsidRDefault="008076BD">
            <w:r>
              <w:t>Criteria</w:t>
            </w:r>
          </w:p>
        </w:tc>
        <w:tc>
          <w:tcPr>
            <w:tcW w:w="2673" w:type="dxa"/>
          </w:tcPr>
          <w:p w:rsidR="00F168F1" w:rsidRDefault="00807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2698" w:type="dxa"/>
          </w:tcPr>
          <w:p w:rsidR="00F168F1" w:rsidRDefault="00807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Guide</w:t>
            </w:r>
          </w:p>
        </w:tc>
        <w:tc>
          <w:tcPr>
            <w:tcW w:w="2374" w:type="dxa"/>
          </w:tcPr>
          <w:p w:rsidR="00F168F1" w:rsidRDefault="00807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Scoring</w:t>
            </w:r>
          </w:p>
        </w:tc>
        <w:tc>
          <w:tcPr>
            <w:tcW w:w="2547" w:type="dxa"/>
          </w:tcPr>
          <w:p w:rsidR="00F168F1" w:rsidRDefault="00807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  <w:p w:rsidR="00F168F1" w:rsidRDefault="00807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(Max Score: 40)</w:t>
            </w:r>
          </w:p>
        </w:tc>
      </w:tr>
      <w:tr w:rsidR="00F16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F168F1" w:rsidRDefault="008076BD">
            <w:r>
              <w:rPr>
                <w:b w:val="0"/>
              </w:rPr>
              <w:t>Do MARC records have to be loaded on a recurring schedule after the initial load?</w:t>
            </w:r>
          </w:p>
        </w:tc>
        <w:tc>
          <w:tcPr>
            <w:tcW w:w="2673" w:type="dxa"/>
          </w:tcPr>
          <w:p w:rsidR="00F168F1" w:rsidRDefault="0001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2698" w:type="dxa"/>
          </w:tcPr>
          <w:p w:rsidR="00F168F1" w:rsidRDefault="00807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If unknown, select yes to indicate research.</w:t>
            </w:r>
          </w:p>
        </w:tc>
        <w:tc>
          <w:tcPr>
            <w:tcW w:w="2374" w:type="dxa"/>
          </w:tcPr>
          <w:p w:rsidR="00F168F1" w:rsidRDefault="008076B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F168F1" w:rsidRDefault="008076B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47" w:type="dxa"/>
          </w:tcPr>
          <w:p w:rsidR="00F168F1" w:rsidRDefault="0001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16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F168F1" w:rsidRDefault="00F168F1"/>
        </w:tc>
        <w:tc>
          <w:tcPr>
            <w:tcW w:w="2673" w:type="dxa"/>
          </w:tcPr>
          <w:p w:rsidR="00F168F1" w:rsidRDefault="00F16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F168F1" w:rsidRDefault="00807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</w:t>
            </w:r>
          </w:p>
        </w:tc>
        <w:tc>
          <w:tcPr>
            <w:tcW w:w="2374" w:type="dxa"/>
          </w:tcPr>
          <w:p w:rsidR="00F168F1" w:rsidRDefault="00807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547" w:type="dxa"/>
            <w:vMerge w:val="restart"/>
          </w:tcPr>
          <w:p w:rsidR="00F168F1" w:rsidRDefault="0001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F16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F168F1" w:rsidRDefault="00F168F1"/>
        </w:tc>
        <w:tc>
          <w:tcPr>
            <w:tcW w:w="2673" w:type="dxa"/>
          </w:tcPr>
          <w:p w:rsidR="00F168F1" w:rsidRDefault="00F16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F168F1" w:rsidRDefault="00807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Quarterly</w:t>
            </w:r>
          </w:p>
        </w:tc>
        <w:tc>
          <w:tcPr>
            <w:tcW w:w="2374" w:type="dxa"/>
          </w:tcPr>
          <w:p w:rsidR="00F168F1" w:rsidRDefault="00807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547" w:type="dxa"/>
            <w:vMerge/>
          </w:tcPr>
          <w:p w:rsidR="00F168F1" w:rsidRDefault="00F16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F16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F168F1" w:rsidRDefault="00F168F1"/>
        </w:tc>
        <w:tc>
          <w:tcPr>
            <w:tcW w:w="2673" w:type="dxa"/>
          </w:tcPr>
          <w:p w:rsidR="00F168F1" w:rsidRDefault="00F16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F168F1" w:rsidRDefault="00807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Biannually</w:t>
            </w:r>
          </w:p>
        </w:tc>
        <w:tc>
          <w:tcPr>
            <w:tcW w:w="2374" w:type="dxa"/>
          </w:tcPr>
          <w:p w:rsidR="00F168F1" w:rsidRDefault="00807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547" w:type="dxa"/>
            <w:vMerge/>
          </w:tcPr>
          <w:p w:rsidR="00F168F1" w:rsidRDefault="00F16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F16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F168F1" w:rsidRDefault="00F168F1"/>
        </w:tc>
        <w:tc>
          <w:tcPr>
            <w:tcW w:w="2673" w:type="dxa"/>
          </w:tcPr>
          <w:p w:rsidR="00F168F1" w:rsidRDefault="00F16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F168F1" w:rsidRDefault="00807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Annual</w:t>
            </w:r>
          </w:p>
        </w:tc>
        <w:tc>
          <w:tcPr>
            <w:tcW w:w="2374" w:type="dxa"/>
          </w:tcPr>
          <w:p w:rsidR="00F168F1" w:rsidRDefault="00807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547" w:type="dxa"/>
            <w:vMerge/>
          </w:tcPr>
          <w:p w:rsidR="00F168F1" w:rsidRDefault="00F16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F16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F168F1" w:rsidRDefault="00F168F1"/>
        </w:tc>
        <w:tc>
          <w:tcPr>
            <w:tcW w:w="2673" w:type="dxa"/>
          </w:tcPr>
          <w:p w:rsidR="00F168F1" w:rsidRDefault="00F16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F168F1" w:rsidRDefault="00807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Infrequent</w:t>
            </w:r>
          </w:p>
        </w:tc>
        <w:tc>
          <w:tcPr>
            <w:tcW w:w="2374" w:type="dxa"/>
          </w:tcPr>
          <w:p w:rsidR="00F168F1" w:rsidRDefault="00807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547" w:type="dxa"/>
            <w:vMerge/>
          </w:tcPr>
          <w:p w:rsidR="00F168F1" w:rsidRDefault="00F16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F16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F168F1" w:rsidRDefault="00F168F1"/>
        </w:tc>
        <w:tc>
          <w:tcPr>
            <w:tcW w:w="2673" w:type="dxa"/>
          </w:tcPr>
          <w:p w:rsidR="00F168F1" w:rsidRDefault="0001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698" w:type="dxa"/>
          </w:tcPr>
          <w:p w:rsidR="00F168F1" w:rsidRDefault="00807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2374" w:type="dxa"/>
          </w:tcPr>
          <w:p w:rsidR="00F168F1" w:rsidRDefault="00807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547" w:type="dxa"/>
            <w:vMerge/>
          </w:tcPr>
          <w:p w:rsidR="00F168F1" w:rsidRDefault="00F16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F16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F168F1" w:rsidRDefault="008076BD">
            <w:r>
              <w:rPr>
                <w:b w:val="0"/>
              </w:rPr>
              <w:t>Do MARC records have to be deleted on a recurring schedule?</w:t>
            </w:r>
          </w:p>
        </w:tc>
        <w:tc>
          <w:tcPr>
            <w:tcW w:w="2673" w:type="dxa"/>
          </w:tcPr>
          <w:p w:rsidR="00F168F1" w:rsidRDefault="0001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2698" w:type="dxa"/>
          </w:tcPr>
          <w:p w:rsidR="00F168F1" w:rsidRDefault="00807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If unknown, select yes to indicate research.</w:t>
            </w:r>
          </w:p>
        </w:tc>
        <w:tc>
          <w:tcPr>
            <w:tcW w:w="2374" w:type="dxa"/>
          </w:tcPr>
          <w:p w:rsidR="00F168F1" w:rsidRDefault="008076B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F168F1" w:rsidRDefault="008076B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47" w:type="dxa"/>
          </w:tcPr>
          <w:p w:rsidR="00F168F1" w:rsidRDefault="0001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16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F168F1" w:rsidRDefault="00F168F1"/>
        </w:tc>
        <w:tc>
          <w:tcPr>
            <w:tcW w:w="2673" w:type="dxa"/>
          </w:tcPr>
          <w:p w:rsidR="00F168F1" w:rsidRDefault="00F16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F168F1" w:rsidRDefault="00807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</w:t>
            </w:r>
          </w:p>
        </w:tc>
        <w:tc>
          <w:tcPr>
            <w:tcW w:w="2374" w:type="dxa"/>
          </w:tcPr>
          <w:p w:rsidR="00F168F1" w:rsidRDefault="00807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547" w:type="dxa"/>
            <w:vMerge w:val="restart"/>
          </w:tcPr>
          <w:p w:rsidR="00F168F1" w:rsidRDefault="0001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F16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F168F1" w:rsidRDefault="00F168F1"/>
        </w:tc>
        <w:tc>
          <w:tcPr>
            <w:tcW w:w="2673" w:type="dxa"/>
          </w:tcPr>
          <w:p w:rsidR="00F168F1" w:rsidRDefault="00F16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F168F1" w:rsidRDefault="00807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Quarterly</w:t>
            </w:r>
          </w:p>
        </w:tc>
        <w:tc>
          <w:tcPr>
            <w:tcW w:w="2374" w:type="dxa"/>
          </w:tcPr>
          <w:p w:rsidR="00F168F1" w:rsidRDefault="00807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547" w:type="dxa"/>
            <w:vMerge/>
          </w:tcPr>
          <w:p w:rsidR="00F168F1" w:rsidRDefault="00F16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F16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F168F1" w:rsidRDefault="00F168F1"/>
        </w:tc>
        <w:tc>
          <w:tcPr>
            <w:tcW w:w="2673" w:type="dxa"/>
          </w:tcPr>
          <w:p w:rsidR="00F168F1" w:rsidRDefault="00F16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F168F1" w:rsidRDefault="00807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Biannually</w:t>
            </w:r>
          </w:p>
        </w:tc>
        <w:tc>
          <w:tcPr>
            <w:tcW w:w="2374" w:type="dxa"/>
          </w:tcPr>
          <w:p w:rsidR="00F168F1" w:rsidRDefault="00807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547" w:type="dxa"/>
            <w:vMerge/>
          </w:tcPr>
          <w:p w:rsidR="00F168F1" w:rsidRDefault="00F16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F16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F168F1" w:rsidRDefault="00F168F1"/>
        </w:tc>
        <w:tc>
          <w:tcPr>
            <w:tcW w:w="2673" w:type="dxa"/>
          </w:tcPr>
          <w:p w:rsidR="00F168F1" w:rsidRDefault="00F16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F168F1" w:rsidRDefault="00807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Annual</w:t>
            </w:r>
          </w:p>
        </w:tc>
        <w:tc>
          <w:tcPr>
            <w:tcW w:w="2374" w:type="dxa"/>
          </w:tcPr>
          <w:p w:rsidR="00F168F1" w:rsidRDefault="00807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547" w:type="dxa"/>
            <w:vMerge/>
          </w:tcPr>
          <w:p w:rsidR="00F168F1" w:rsidRDefault="00F16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F16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F168F1" w:rsidRDefault="00F168F1"/>
        </w:tc>
        <w:tc>
          <w:tcPr>
            <w:tcW w:w="2673" w:type="dxa"/>
          </w:tcPr>
          <w:p w:rsidR="00F168F1" w:rsidRDefault="00F16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F168F1" w:rsidRDefault="00807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Infrequent</w:t>
            </w:r>
          </w:p>
        </w:tc>
        <w:tc>
          <w:tcPr>
            <w:tcW w:w="2374" w:type="dxa"/>
          </w:tcPr>
          <w:p w:rsidR="00F168F1" w:rsidRDefault="00807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547" w:type="dxa"/>
            <w:vMerge/>
          </w:tcPr>
          <w:p w:rsidR="00F168F1" w:rsidRDefault="00F16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F16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F168F1" w:rsidRDefault="00F168F1"/>
        </w:tc>
        <w:tc>
          <w:tcPr>
            <w:tcW w:w="2673" w:type="dxa"/>
          </w:tcPr>
          <w:p w:rsidR="00F168F1" w:rsidRDefault="0001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698" w:type="dxa"/>
          </w:tcPr>
          <w:p w:rsidR="00F168F1" w:rsidRDefault="00807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2374" w:type="dxa"/>
          </w:tcPr>
          <w:p w:rsidR="00F168F1" w:rsidRDefault="00807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547" w:type="dxa"/>
            <w:vMerge/>
          </w:tcPr>
          <w:p w:rsidR="00F168F1" w:rsidRDefault="00F16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F16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F168F1" w:rsidRDefault="008076BD">
            <w:r>
              <w:rPr>
                <w:b w:val="0"/>
              </w:rPr>
              <w:t>Do MARC records have to be merged on a recurring schedule?</w:t>
            </w:r>
          </w:p>
        </w:tc>
        <w:tc>
          <w:tcPr>
            <w:tcW w:w="2673" w:type="dxa"/>
          </w:tcPr>
          <w:p w:rsidR="00F168F1" w:rsidRDefault="0001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98" w:type="dxa"/>
          </w:tcPr>
          <w:p w:rsidR="00F168F1" w:rsidRDefault="00807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If unknown, select yes to indicate research.</w:t>
            </w:r>
          </w:p>
        </w:tc>
        <w:tc>
          <w:tcPr>
            <w:tcW w:w="2374" w:type="dxa"/>
          </w:tcPr>
          <w:p w:rsidR="00F168F1" w:rsidRDefault="008076B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F168F1" w:rsidRDefault="008076B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47" w:type="dxa"/>
          </w:tcPr>
          <w:p w:rsidR="00F168F1" w:rsidRDefault="0001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16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F168F1" w:rsidRDefault="00F168F1"/>
        </w:tc>
        <w:tc>
          <w:tcPr>
            <w:tcW w:w="2673" w:type="dxa"/>
          </w:tcPr>
          <w:p w:rsidR="00F168F1" w:rsidRDefault="00F16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F168F1" w:rsidRDefault="00807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</w:t>
            </w:r>
          </w:p>
        </w:tc>
        <w:tc>
          <w:tcPr>
            <w:tcW w:w="2374" w:type="dxa"/>
          </w:tcPr>
          <w:p w:rsidR="00F168F1" w:rsidRDefault="00807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547" w:type="dxa"/>
            <w:vMerge w:val="restart"/>
          </w:tcPr>
          <w:p w:rsidR="00F168F1" w:rsidRDefault="00F16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6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F168F1" w:rsidRDefault="00F168F1"/>
        </w:tc>
        <w:tc>
          <w:tcPr>
            <w:tcW w:w="2673" w:type="dxa"/>
          </w:tcPr>
          <w:p w:rsidR="00F168F1" w:rsidRDefault="00F16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F168F1" w:rsidRDefault="00807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Quarterly</w:t>
            </w:r>
          </w:p>
        </w:tc>
        <w:tc>
          <w:tcPr>
            <w:tcW w:w="2374" w:type="dxa"/>
          </w:tcPr>
          <w:p w:rsidR="00F168F1" w:rsidRDefault="00807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547" w:type="dxa"/>
            <w:vMerge/>
          </w:tcPr>
          <w:p w:rsidR="00F168F1" w:rsidRDefault="00F16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F16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F168F1" w:rsidRDefault="00F168F1"/>
        </w:tc>
        <w:tc>
          <w:tcPr>
            <w:tcW w:w="2673" w:type="dxa"/>
          </w:tcPr>
          <w:p w:rsidR="00F168F1" w:rsidRDefault="00F16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F168F1" w:rsidRDefault="00807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Biannually</w:t>
            </w:r>
          </w:p>
        </w:tc>
        <w:tc>
          <w:tcPr>
            <w:tcW w:w="2374" w:type="dxa"/>
          </w:tcPr>
          <w:p w:rsidR="00F168F1" w:rsidRDefault="00807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547" w:type="dxa"/>
            <w:vMerge/>
          </w:tcPr>
          <w:p w:rsidR="00F168F1" w:rsidRDefault="00F16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F16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F168F1" w:rsidRDefault="00F168F1"/>
        </w:tc>
        <w:tc>
          <w:tcPr>
            <w:tcW w:w="2673" w:type="dxa"/>
          </w:tcPr>
          <w:p w:rsidR="00F168F1" w:rsidRDefault="00F16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F168F1" w:rsidRDefault="00807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Annual</w:t>
            </w:r>
          </w:p>
        </w:tc>
        <w:tc>
          <w:tcPr>
            <w:tcW w:w="2374" w:type="dxa"/>
          </w:tcPr>
          <w:p w:rsidR="00F168F1" w:rsidRDefault="00807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547" w:type="dxa"/>
            <w:vMerge/>
          </w:tcPr>
          <w:p w:rsidR="00F168F1" w:rsidRDefault="00F16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F16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F168F1" w:rsidRDefault="00F168F1"/>
        </w:tc>
        <w:tc>
          <w:tcPr>
            <w:tcW w:w="2673" w:type="dxa"/>
          </w:tcPr>
          <w:p w:rsidR="00F168F1" w:rsidRDefault="00F16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F168F1" w:rsidRDefault="00807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Infrequent</w:t>
            </w:r>
          </w:p>
        </w:tc>
        <w:tc>
          <w:tcPr>
            <w:tcW w:w="2374" w:type="dxa"/>
          </w:tcPr>
          <w:p w:rsidR="00F168F1" w:rsidRDefault="00807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547" w:type="dxa"/>
            <w:vMerge/>
          </w:tcPr>
          <w:p w:rsidR="00F168F1" w:rsidRDefault="00F16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F16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F168F1" w:rsidRDefault="00F168F1"/>
        </w:tc>
        <w:tc>
          <w:tcPr>
            <w:tcW w:w="2673" w:type="dxa"/>
          </w:tcPr>
          <w:p w:rsidR="00F168F1" w:rsidRDefault="00F16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F168F1" w:rsidRDefault="00807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2374" w:type="dxa"/>
          </w:tcPr>
          <w:p w:rsidR="00F168F1" w:rsidRDefault="00807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547" w:type="dxa"/>
            <w:vMerge/>
          </w:tcPr>
          <w:p w:rsidR="00F168F1" w:rsidRDefault="00F16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F16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F168F1" w:rsidRDefault="008076BD">
            <w:r>
              <w:rPr>
                <w:b w:val="0"/>
              </w:rPr>
              <w:t>Not applicable as MARC records cannot be loaded. (See comments)</w:t>
            </w:r>
          </w:p>
        </w:tc>
        <w:tc>
          <w:tcPr>
            <w:tcW w:w="2673" w:type="dxa"/>
          </w:tcPr>
          <w:p w:rsidR="00F168F1" w:rsidRDefault="00F16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F168F1" w:rsidRDefault="00807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Assign highest number for previous responses as all is unknown and 9 if MARC records cannot be loaded. If records can be loaded, assign 0.</w:t>
            </w:r>
          </w:p>
        </w:tc>
        <w:tc>
          <w:tcPr>
            <w:tcW w:w="2374" w:type="dxa"/>
          </w:tcPr>
          <w:p w:rsidR="00F168F1" w:rsidRDefault="00807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2547" w:type="dxa"/>
          </w:tcPr>
          <w:p w:rsidR="00F168F1" w:rsidRDefault="00F16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6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3" w:type="dxa"/>
            <w:gridSpan w:val="4"/>
          </w:tcPr>
          <w:p w:rsidR="00F168F1" w:rsidRDefault="00807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right"/>
              <w:rPr>
                <w:color w:val="000000"/>
              </w:rPr>
            </w:pPr>
            <w:r>
              <w:rPr>
                <w:b w:val="0"/>
                <w:color w:val="000000"/>
              </w:rPr>
              <w:t>Total:</w:t>
            </w:r>
          </w:p>
        </w:tc>
        <w:tc>
          <w:tcPr>
            <w:tcW w:w="2547" w:type="dxa"/>
          </w:tcPr>
          <w:p w:rsidR="00F168F1" w:rsidRDefault="0001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</w:tr>
    </w:tbl>
    <w:p w:rsidR="00F168F1" w:rsidRDefault="00F168F1"/>
    <w:p w:rsidR="00F168F1" w:rsidRDefault="008076BD">
      <w:pPr>
        <w:pStyle w:val="Heading2"/>
      </w:pPr>
      <w:r>
        <w:t xml:space="preserve">Total Score: </w:t>
      </w:r>
    </w:p>
    <w:tbl>
      <w:tblPr>
        <w:tblStyle w:val="a4"/>
        <w:tblW w:w="1296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4529"/>
        <w:gridCol w:w="4323"/>
        <w:gridCol w:w="4108"/>
      </w:tblGrid>
      <w:tr w:rsidR="00F168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29" w:type="dxa"/>
          </w:tcPr>
          <w:p w:rsidR="00F168F1" w:rsidRDefault="008076BD">
            <w:r>
              <w:t>Evaluation Stage</w:t>
            </w:r>
          </w:p>
        </w:tc>
        <w:tc>
          <w:tcPr>
            <w:tcW w:w="4323" w:type="dxa"/>
          </w:tcPr>
          <w:p w:rsidR="00F168F1" w:rsidRDefault="00807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4108" w:type="dxa"/>
          </w:tcPr>
          <w:p w:rsidR="00F168F1" w:rsidRDefault="00807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 of Max Score</w:t>
            </w:r>
          </w:p>
        </w:tc>
      </w:tr>
      <w:tr w:rsidR="00F16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9" w:type="dxa"/>
          </w:tcPr>
          <w:p w:rsidR="00F168F1" w:rsidRDefault="008076BD">
            <w:r>
              <w:t>Pre-processing evaluation</w:t>
            </w:r>
          </w:p>
        </w:tc>
        <w:tc>
          <w:tcPr>
            <w:tcW w:w="4323" w:type="dxa"/>
          </w:tcPr>
          <w:p w:rsidR="00F168F1" w:rsidRDefault="0001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4108" w:type="dxa"/>
          </w:tcPr>
          <w:p w:rsidR="00F168F1" w:rsidRDefault="00807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F16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9" w:type="dxa"/>
          </w:tcPr>
          <w:p w:rsidR="00F168F1" w:rsidRDefault="008076BD">
            <w:r>
              <w:t>Initial load evaluation</w:t>
            </w:r>
          </w:p>
        </w:tc>
        <w:tc>
          <w:tcPr>
            <w:tcW w:w="4323" w:type="dxa"/>
          </w:tcPr>
          <w:p w:rsidR="00F168F1" w:rsidRDefault="0001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108" w:type="dxa"/>
          </w:tcPr>
          <w:p w:rsidR="00F168F1" w:rsidRDefault="00807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F16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9" w:type="dxa"/>
          </w:tcPr>
          <w:p w:rsidR="00F168F1" w:rsidRDefault="008076BD">
            <w:r>
              <w:t>Post initial load evaluation</w:t>
            </w:r>
          </w:p>
        </w:tc>
        <w:tc>
          <w:tcPr>
            <w:tcW w:w="4323" w:type="dxa"/>
          </w:tcPr>
          <w:p w:rsidR="00F168F1" w:rsidRDefault="0001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4108" w:type="dxa"/>
          </w:tcPr>
          <w:p w:rsidR="00F168F1" w:rsidRDefault="00807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</w:tr>
    </w:tbl>
    <w:p w:rsidR="00F168F1" w:rsidRDefault="00F168F1"/>
    <w:p w:rsidR="00F168F1" w:rsidRDefault="008076BD">
      <w:pPr>
        <w:pStyle w:val="Heading2"/>
      </w:pPr>
      <w:r>
        <w:t xml:space="preserve">Total Time to Score &amp; Evaluate (Minutes): </w:t>
      </w:r>
    </w:p>
    <w:tbl>
      <w:tblPr>
        <w:tblStyle w:val="a5"/>
        <w:tblW w:w="1295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6475"/>
        <w:gridCol w:w="6475"/>
      </w:tblGrid>
      <w:tr w:rsidR="00F168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475" w:type="dxa"/>
          </w:tcPr>
          <w:p w:rsidR="00F168F1" w:rsidRDefault="008076BD">
            <w:r>
              <w:t>Evaluation Stage</w:t>
            </w:r>
          </w:p>
        </w:tc>
        <w:tc>
          <w:tcPr>
            <w:tcW w:w="6475" w:type="dxa"/>
          </w:tcPr>
          <w:p w:rsidR="00F168F1" w:rsidRDefault="00807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Taken or Estimated Time for task</w:t>
            </w:r>
          </w:p>
        </w:tc>
      </w:tr>
      <w:tr w:rsidR="00F16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F168F1" w:rsidRDefault="008076BD">
            <w:r>
              <w:t>Pre-processing evaluation</w:t>
            </w:r>
          </w:p>
        </w:tc>
        <w:tc>
          <w:tcPr>
            <w:tcW w:w="6475" w:type="dxa"/>
          </w:tcPr>
          <w:p w:rsidR="00F168F1" w:rsidRDefault="0001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180</w:t>
            </w:r>
          </w:p>
        </w:tc>
      </w:tr>
      <w:tr w:rsidR="00F16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F168F1" w:rsidRDefault="008076BD">
            <w:r>
              <w:t>Initial load evaluation</w:t>
            </w:r>
          </w:p>
        </w:tc>
        <w:tc>
          <w:tcPr>
            <w:tcW w:w="6475" w:type="dxa"/>
          </w:tcPr>
          <w:p w:rsidR="00F168F1" w:rsidRDefault="0001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</w:t>
            </w:r>
          </w:p>
        </w:tc>
      </w:tr>
      <w:tr w:rsidR="00F16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F168F1" w:rsidRDefault="008076BD">
            <w:r>
              <w:t>Post initial load evaluation</w:t>
            </w:r>
          </w:p>
        </w:tc>
        <w:tc>
          <w:tcPr>
            <w:tcW w:w="6475" w:type="dxa"/>
          </w:tcPr>
          <w:p w:rsidR="00F168F1" w:rsidRDefault="0001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</w:t>
            </w:r>
            <w:bookmarkStart w:id="1" w:name="_GoBack"/>
            <w:bookmarkEnd w:id="1"/>
          </w:p>
        </w:tc>
      </w:tr>
    </w:tbl>
    <w:p w:rsidR="00F168F1" w:rsidRDefault="00F168F1"/>
    <w:p w:rsidR="00F168F1" w:rsidRDefault="008076BD">
      <w:pPr>
        <w:pStyle w:val="Heading2"/>
      </w:pPr>
      <w:r>
        <w:t xml:space="preserve">Comments: </w:t>
      </w:r>
    </w:p>
    <w:tbl>
      <w:tblPr>
        <w:tblStyle w:val="a6"/>
        <w:tblW w:w="1295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6475"/>
        <w:gridCol w:w="6475"/>
      </w:tblGrid>
      <w:tr w:rsidR="00F168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475" w:type="dxa"/>
          </w:tcPr>
          <w:p w:rsidR="00F168F1" w:rsidRDefault="008076BD">
            <w:r>
              <w:t>Evaluation Stage</w:t>
            </w:r>
          </w:p>
        </w:tc>
        <w:tc>
          <w:tcPr>
            <w:tcW w:w="6475" w:type="dxa"/>
          </w:tcPr>
          <w:p w:rsidR="00F168F1" w:rsidRDefault="00807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F16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F168F1" w:rsidRDefault="008076BD">
            <w:r>
              <w:t>Pre-processing evaluation</w:t>
            </w:r>
          </w:p>
        </w:tc>
        <w:tc>
          <w:tcPr>
            <w:tcW w:w="6475" w:type="dxa"/>
          </w:tcPr>
          <w:p w:rsidR="00F168F1" w:rsidRDefault="00F16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6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F168F1" w:rsidRDefault="008076BD">
            <w:r>
              <w:lastRenderedPageBreak/>
              <w:t>Initial load evaluation</w:t>
            </w:r>
          </w:p>
        </w:tc>
        <w:tc>
          <w:tcPr>
            <w:tcW w:w="6475" w:type="dxa"/>
          </w:tcPr>
          <w:p w:rsidR="00F168F1" w:rsidRDefault="00F16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6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F168F1" w:rsidRDefault="008076BD">
            <w:r>
              <w:t>Post initial load evaluation</w:t>
            </w:r>
          </w:p>
        </w:tc>
        <w:tc>
          <w:tcPr>
            <w:tcW w:w="6475" w:type="dxa"/>
          </w:tcPr>
          <w:p w:rsidR="00F168F1" w:rsidRDefault="00F16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168F1" w:rsidRDefault="00F168F1"/>
    <w:sectPr w:rsidR="00F168F1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457DE"/>
    <w:multiLevelType w:val="multilevel"/>
    <w:tmpl w:val="5A5AA5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65846A2"/>
    <w:multiLevelType w:val="multilevel"/>
    <w:tmpl w:val="F454F3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61913E4"/>
    <w:multiLevelType w:val="multilevel"/>
    <w:tmpl w:val="963277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22F3281"/>
    <w:multiLevelType w:val="multilevel"/>
    <w:tmpl w:val="566E1E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8F1"/>
    <w:rsid w:val="00011499"/>
    <w:rsid w:val="0003369F"/>
    <w:rsid w:val="008076BD"/>
    <w:rsid w:val="00C07082"/>
    <w:rsid w:val="00C42F37"/>
    <w:rsid w:val="00D12BD2"/>
    <w:rsid w:val="00F1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F50D3"/>
  <w15:docId w15:val="{01EA143C-F191-4717-9AE3-E51861859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34E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6C54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23E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704A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2">
    <w:name w:val="Grid Table 3 Accent 2"/>
    <w:basedOn w:val="TableNormal"/>
    <w:uiPriority w:val="48"/>
    <w:rsid w:val="002704A7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1Light-Accent1">
    <w:name w:val="Grid Table 1 Light Accent 1"/>
    <w:basedOn w:val="TableNormal"/>
    <w:uiPriority w:val="46"/>
    <w:rsid w:val="002704A7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C042C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14DA6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14DA6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14DA6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C14DA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PlainTable5">
    <w:name w:val="Plain Table 5"/>
    <w:basedOn w:val="TableNormal"/>
    <w:uiPriority w:val="45"/>
    <w:rsid w:val="000C3510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D99594"/>
        </w:tcBorders>
      </w:tcPr>
    </w:tblStylePr>
    <w:tblStylePr w:type="lastRow">
      <w:rPr>
        <w:b/>
      </w:rPr>
      <w:tblPr/>
      <w:tcPr>
        <w:tcBorders>
          <w:top w:val="single" w:sz="4" w:space="0" w:color="D99594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C2D69B"/>
        </w:tcBorders>
      </w:tcPr>
    </w:tblStylePr>
    <w:tblStylePr w:type="lastRow">
      <w:rPr>
        <w:b/>
      </w:rPr>
      <w:tblPr/>
      <w:tcPr>
        <w:tcBorders>
          <w:top w:val="single" w:sz="4" w:space="0" w:color="C2D69B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B2A1C7"/>
        </w:tcBorders>
      </w:tcPr>
    </w:tblStylePr>
    <w:tblStylePr w:type="lastRow">
      <w:rPr>
        <w:b/>
      </w:rPr>
      <w:tblPr/>
      <w:tcPr>
        <w:tcBorders>
          <w:top w:val="single" w:sz="4" w:space="0" w:color="B2A1C7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J8A_FOCebUPjWNrQy7MSvNUgi0v1KsyGXG_IB6MDGAo/ed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XX7Rneq/Na0iUZOtKnPG9q40Zg==">AMUW2mXBIraAf0rOYc7W2Qx27qqmYkceSkMiXJZPpL1SwXzOLudePNrf/lm7RZMzUeZLd4C/5rVjMFPLkL9m10auNGBL55eJGFhleMvfkDATDKQqYhKoXeuwcHZeyRT6d9/lyA+HL/ib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67289BC2.dotm</Template>
  <TotalTime>31</TotalTime>
  <Pages>10</Pages>
  <Words>1007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Massachusetts Amherst</Company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Eustis</dc:creator>
  <cp:lastModifiedBy>Jennifer Eustis</cp:lastModifiedBy>
  <cp:revision>5</cp:revision>
  <dcterms:created xsi:type="dcterms:W3CDTF">2020-02-11T16:26:00Z</dcterms:created>
  <dcterms:modified xsi:type="dcterms:W3CDTF">2020-02-11T16:56:00Z</dcterms:modified>
</cp:coreProperties>
</file>